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/>
      </w:tblPr>
      <w:tblGrid>
        <w:gridCol w:w="2127"/>
        <w:gridCol w:w="7515"/>
      </w:tblGrid>
      <w:tr w:rsidR="00F01E0E" w:rsidTr="007823B2">
        <w:tc>
          <w:tcPr>
            <w:tcW w:w="2127" w:type="dxa"/>
          </w:tcPr>
          <w:p w:rsidR="00F01E0E" w:rsidRDefault="00F01E0E" w:rsidP="00194A9A">
            <w:pPr>
              <w:spacing w:line="240" w:lineRule="auto"/>
            </w:pPr>
            <w:bookmarkStart w:id="0" w:name="_GoBack"/>
            <w:bookmarkEnd w:id="0"/>
          </w:p>
        </w:tc>
        <w:tc>
          <w:tcPr>
            <w:tcW w:w="7515" w:type="dxa"/>
            <w:tcMar>
              <w:bottom w:w="576" w:type="dxa"/>
            </w:tcMar>
          </w:tcPr>
          <w:p w:rsidR="00F01E0E" w:rsidRPr="00194A9A" w:rsidRDefault="00D94323" w:rsidP="00194A9A">
            <w:pPr>
              <w:pStyle w:val="Name"/>
              <w:ind w:left="-87"/>
              <w:rPr>
                <w:b/>
                <w:sz w:val="46"/>
                <w:szCs w:val="46"/>
              </w:rPr>
            </w:pPr>
            <w:sdt>
              <w:sdtPr>
                <w:rPr>
                  <w:b/>
                  <w:sz w:val="46"/>
                  <w:szCs w:val="46"/>
                </w:rPr>
                <w:alias w:val="Your Name"/>
                <w:tag w:val=""/>
                <w:id w:val="1197042864"/>
                <w:placeholder>
                  <w:docPart w:val="7573939F3F8740A0A0FA7AEE0A15CE4B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E16AE9">
                  <w:rPr>
                    <w:b/>
                    <w:sz w:val="46"/>
                    <w:szCs w:val="46"/>
                  </w:rPr>
                  <w:t>MUDDINETI SITA</w:t>
                </w:r>
              </w:sdtContent>
            </w:sdt>
          </w:p>
          <w:p w:rsidR="00373827" w:rsidRPr="00373827" w:rsidRDefault="00E16AE9" w:rsidP="0007618C">
            <w:pPr>
              <w:pStyle w:val="Default"/>
              <w:spacing w:after="120"/>
              <w:ind w:right="720"/>
              <w:rPr>
                <w:rFonts w:asciiTheme="minorHAnsi" w:hAnsiTheme="minorHAnsi" w:cstheme="minorHAnsi"/>
                <w:sz w:val="18"/>
                <w:szCs w:val="23"/>
              </w:rPr>
            </w:pPr>
            <w:r>
              <w:rPr>
                <w:rFonts w:asciiTheme="minorHAnsi" w:hAnsiTheme="minorHAnsi" w:cstheme="minorHAnsi"/>
                <w:sz w:val="18"/>
                <w:szCs w:val="23"/>
              </w:rPr>
              <w:t>Balliparru, Pedana</w:t>
            </w:r>
            <w:r w:rsidR="0007618C">
              <w:rPr>
                <w:rFonts w:asciiTheme="minorHAnsi" w:hAnsiTheme="minorHAnsi" w:cstheme="minorHAnsi"/>
                <w:sz w:val="18"/>
                <w:szCs w:val="23"/>
              </w:rPr>
              <w:t xml:space="preserve"> </w:t>
            </w:r>
            <w:r w:rsidR="00373827" w:rsidRPr="00373827">
              <w:rPr>
                <w:rFonts w:asciiTheme="minorHAnsi" w:hAnsiTheme="minorHAnsi" w:cstheme="minorHAnsi"/>
                <w:sz w:val="18"/>
                <w:szCs w:val="23"/>
              </w:rPr>
              <w:t xml:space="preserve">(md), </w:t>
            </w:r>
            <w:r>
              <w:rPr>
                <w:rFonts w:asciiTheme="minorHAnsi" w:hAnsiTheme="minorHAnsi" w:cstheme="minorHAnsi"/>
                <w:sz w:val="18"/>
                <w:szCs w:val="23"/>
              </w:rPr>
              <w:t>Krishna</w:t>
            </w:r>
            <w:r w:rsidR="00373827" w:rsidRPr="00373827">
              <w:rPr>
                <w:rFonts w:asciiTheme="minorHAnsi" w:hAnsiTheme="minorHAnsi" w:cstheme="minorHAnsi"/>
                <w:sz w:val="18"/>
                <w:szCs w:val="23"/>
              </w:rPr>
              <w:t xml:space="preserve">(dt), </w:t>
            </w:r>
          </w:p>
          <w:p w:rsidR="00373827" w:rsidRDefault="00E16AE9" w:rsidP="0007618C">
            <w:pPr>
              <w:tabs>
                <w:tab w:val="center" w:pos="1806"/>
                <w:tab w:val="center" w:pos="5910"/>
              </w:tabs>
              <w:spacing w:after="120"/>
              <w:ind w:right="720"/>
              <w:rPr>
                <w:sz w:val="23"/>
                <w:szCs w:val="23"/>
              </w:rPr>
            </w:pPr>
            <w:r>
              <w:rPr>
                <w:rFonts w:cstheme="minorHAnsi"/>
                <w:szCs w:val="23"/>
              </w:rPr>
              <w:t>Andhra Pradesh, 521369</w:t>
            </w:r>
            <w:r w:rsidR="00373827">
              <w:rPr>
                <w:sz w:val="23"/>
                <w:szCs w:val="23"/>
              </w:rPr>
              <w:t xml:space="preserve">. </w:t>
            </w:r>
          </w:p>
          <w:p w:rsidR="001D650A" w:rsidRDefault="00E16AE9" w:rsidP="0007618C">
            <w:pPr>
              <w:tabs>
                <w:tab w:val="center" w:pos="1806"/>
                <w:tab w:val="center" w:pos="5910"/>
              </w:tabs>
              <w:spacing w:after="120"/>
              <w:ind w:right="720"/>
            </w:pPr>
            <w:r>
              <w:t>muddinetisita</w:t>
            </w:r>
            <w:r w:rsidR="000B61BA">
              <w:t>@</w:t>
            </w:r>
            <w:r w:rsidR="00EC0A37">
              <w:t>gmail.com </w:t>
            </w:r>
            <w:r w:rsidR="00AE04A6">
              <w:rPr>
                <w:rStyle w:val="Emphasis"/>
              </w:rPr>
              <w:t>|</w:t>
            </w:r>
            <w:r w:rsidR="001D650A">
              <w:t> </w:t>
            </w:r>
          </w:p>
          <w:p w:rsidR="00F01E0E" w:rsidRDefault="00390180" w:rsidP="0007618C">
            <w:pPr>
              <w:tabs>
                <w:tab w:val="center" w:pos="1806"/>
                <w:tab w:val="center" w:pos="5910"/>
              </w:tabs>
              <w:spacing w:after="120"/>
              <w:ind w:right="720"/>
            </w:pPr>
            <w:r>
              <w:t>+91-</w:t>
            </w:r>
            <w:r w:rsidR="00E16AE9">
              <w:t>9491743116</w:t>
            </w:r>
          </w:p>
          <w:p w:rsidR="001D650A" w:rsidRDefault="00373827" w:rsidP="0007618C">
            <w:pPr>
              <w:tabs>
                <w:tab w:val="center" w:pos="1806"/>
                <w:tab w:val="center" w:pos="5910"/>
              </w:tabs>
              <w:spacing w:after="120"/>
              <w:ind w:right="720"/>
            </w:pPr>
            <w:r>
              <w:t>+91-</w:t>
            </w:r>
            <w:r w:rsidR="00E16AE9">
              <w:t>8341337715</w:t>
            </w:r>
          </w:p>
        </w:tc>
      </w:tr>
      <w:tr w:rsidR="00F01E0E" w:rsidRPr="009E678F" w:rsidTr="007823B2">
        <w:tc>
          <w:tcPr>
            <w:tcW w:w="2127" w:type="dxa"/>
          </w:tcPr>
          <w:p w:rsidR="00F01E0E" w:rsidRPr="009E678F" w:rsidRDefault="00FF4423" w:rsidP="00194A9A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care</w:t>
            </w:r>
            <w:r w:rsidR="000B61BA" w:rsidRPr="009E678F">
              <w:rPr>
                <w:sz w:val="20"/>
              </w:rPr>
              <w:t xml:space="preserve">er </w:t>
            </w:r>
            <w:r w:rsidR="00AE04A6" w:rsidRPr="009E678F">
              <w:rPr>
                <w:sz w:val="20"/>
              </w:rPr>
              <w:t>Objective</w:t>
            </w:r>
          </w:p>
        </w:tc>
        <w:tc>
          <w:tcPr>
            <w:tcW w:w="7515" w:type="dxa"/>
          </w:tcPr>
          <w:p w:rsidR="00F01E0E" w:rsidRPr="000C6B85" w:rsidRDefault="00E16AE9" w:rsidP="000C6B85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0C6B85"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  <w:shd w:val="clear" w:color="auto" w:fill="FFFFFF"/>
              </w:rPr>
              <w:t>To join a reputed company where I have the freedom to use and update my skills so that I can be beneficial for the organization.</w:t>
            </w:r>
          </w:p>
        </w:tc>
      </w:tr>
      <w:tr w:rsidR="00F01E0E" w:rsidRPr="009E678F" w:rsidTr="004333D1">
        <w:trPr>
          <w:trHeight w:val="720"/>
        </w:trPr>
        <w:tc>
          <w:tcPr>
            <w:tcW w:w="2127" w:type="dxa"/>
          </w:tcPr>
          <w:p w:rsidR="00F01E0E" w:rsidRPr="009E678F" w:rsidRDefault="000B61BA" w:rsidP="00194A9A">
            <w:pPr>
              <w:pStyle w:val="Heading1"/>
              <w:ind w:left="140"/>
              <w:rPr>
                <w:sz w:val="20"/>
              </w:rPr>
            </w:pPr>
            <w:r w:rsidRPr="009E678F">
              <w:rPr>
                <w:sz w:val="20"/>
              </w:rPr>
              <w:t>technical skills</w:t>
            </w:r>
          </w:p>
        </w:tc>
        <w:tc>
          <w:tcPr>
            <w:tcW w:w="7515" w:type="dxa"/>
          </w:tcPr>
          <w:p w:rsidR="000B61BA" w:rsidRPr="004333D1" w:rsidRDefault="000B61BA" w:rsidP="000C6B85">
            <w:pPr>
              <w:spacing w:after="0" w:line="240" w:lineRule="auto"/>
              <w:ind w:right="57"/>
              <w:rPr>
                <w:rFonts w:cstheme="minorHAnsi"/>
                <w:sz w:val="20"/>
                <w:szCs w:val="20"/>
              </w:rPr>
            </w:pPr>
            <w:r w:rsidRPr="004333D1">
              <w:rPr>
                <w:rFonts w:cstheme="minorHAnsi"/>
                <w:color w:val="0070C0"/>
                <w:sz w:val="20"/>
                <w:szCs w:val="20"/>
              </w:rPr>
              <w:t>Languages</w:t>
            </w:r>
            <w:r w:rsidR="00E663C4" w:rsidRPr="004333D1">
              <w:rPr>
                <w:rFonts w:cstheme="minorHAnsi"/>
                <w:sz w:val="20"/>
                <w:szCs w:val="20"/>
              </w:rPr>
              <w:tab/>
              <w:t>: C</w:t>
            </w:r>
            <w:r w:rsidR="00DD6CFD" w:rsidRPr="004333D1">
              <w:rPr>
                <w:rFonts w:cstheme="minorHAnsi"/>
                <w:sz w:val="20"/>
                <w:szCs w:val="20"/>
              </w:rPr>
              <w:t>,</w:t>
            </w:r>
            <w:r w:rsidR="0007618C">
              <w:rPr>
                <w:rFonts w:cstheme="minorHAnsi"/>
                <w:sz w:val="20"/>
                <w:szCs w:val="20"/>
              </w:rPr>
              <w:t xml:space="preserve"> </w:t>
            </w:r>
            <w:r w:rsidR="00E16AE9" w:rsidRPr="004333D1">
              <w:rPr>
                <w:rFonts w:cstheme="minorHAnsi"/>
                <w:color w:val="0D0D0D" w:themeColor="text1" w:themeTint="F2"/>
                <w:sz w:val="20"/>
                <w:szCs w:val="20"/>
              </w:rPr>
              <w:t>Fundamentals in JAVA, .NET.</w:t>
            </w:r>
          </w:p>
          <w:p w:rsidR="00E663C4" w:rsidRPr="004333D1" w:rsidRDefault="00E663C4" w:rsidP="000C6B8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4333D1">
              <w:rPr>
                <w:rFonts w:cstheme="minorHAnsi"/>
                <w:color w:val="0070C0"/>
                <w:sz w:val="20"/>
                <w:szCs w:val="20"/>
              </w:rPr>
              <w:t>Electives</w:t>
            </w:r>
            <w:r w:rsidRPr="004333D1">
              <w:rPr>
                <w:rFonts w:cstheme="minorHAnsi"/>
                <w:sz w:val="20"/>
                <w:szCs w:val="20"/>
              </w:rPr>
              <w:tab/>
              <w:t>: Database Management Systems.</w:t>
            </w:r>
          </w:p>
          <w:p w:rsidR="000B61BA" w:rsidRPr="004333D1" w:rsidRDefault="000B61BA" w:rsidP="000C6B8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4333D1">
              <w:rPr>
                <w:rFonts w:cstheme="minorHAnsi"/>
                <w:color w:val="0070C0"/>
                <w:sz w:val="20"/>
                <w:szCs w:val="20"/>
              </w:rPr>
              <w:t>Web Designing</w:t>
            </w:r>
            <w:r w:rsidR="001D650A" w:rsidRPr="004333D1">
              <w:rPr>
                <w:rFonts w:cstheme="minorHAnsi"/>
                <w:sz w:val="20"/>
                <w:szCs w:val="20"/>
              </w:rPr>
              <w:tab/>
              <w:t xml:space="preserve">: </w:t>
            </w:r>
            <w:r w:rsidRPr="004333D1">
              <w:rPr>
                <w:rFonts w:cstheme="minorHAnsi"/>
                <w:sz w:val="20"/>
                <w:szCs w:val="20"/>
              </w:rPr>
              <w:t xml:space="preserve">HTML, CSS. </w:t>
            </w:r>
          </w:p>
          <w:p w:rsidR="000B61BA" w:rsidRPr="004333D1" w:rsidRDefault="000B61BA" w:rsidP="000C6B8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4333D1">
              <w:rPr>
                <w:rFonts w:cstheme="minorHAnsi"/>
                <w:color w:val="0070C0"/>
                <w:sz w:val="20"/>
                <w:szCs w:val="20"/>
              </w:rPr>
              <w:t>Platforms</w:t>
            </w:r>
            <w:r w:rsidRPr="004333D1">
              <w:rPr>
                <w:rFonts w:cstheme="minorHAnsi"/>
                <w:sz w:val="20"/>
                <w:szCs w:val="20"/>
              </w:rPr>
              <w:tab/>
              <w:t>: Windows 7</w:t>
            </w:r>
            <w:r w:rsidR="00932536" w:rsidRPr="004333D1">
              <w:rPr>
                <w:rFonts w:cstheme="minorHAnsi"/>
                <w:sz w:val="20"/>
                <w:szCs w:val="20"/>
              </w:rPr>
              <w:t>, Windows 8.1</w:t>
            </w:r>
            <w:r w:rsidRPr="004333D1">
              <w:rPr>
                <w:rFonts w:cstheme="minorHAnsi"/>
                <w:sz w:val="20"/>
                <w:szCs w:val="20"/>
              </w:rPr>
              <w:t xml:space="preserve">. </w:t>
            </w:r>
          </w:p>
          <w:p w:rsidR="00F01E0E" w:rsidRPr="009E678F" w:rsidRDefault="00F01E0E" w:rsidP="001D650A">
            <w:pPr>
              <w:spacing w:after="5" w:line="240" w:lineRule="auto"/>
              <w:rPr>
                <w:sz w:val="20"/>
              </w:rPr>
            </w:pPr>
          </w:p>
        </w:tc>
      </w:tr>
      <w:tr w:rsidR="00F01E0E" w:rsidRPr="009E678F" w:rsidTr="007823B2">
        <w:tc>
          <w:tcPr>
            <w:tcW w:w="2127" w:type="dxa"/>
          </w:tcPr>
          <w:p w:rsidR="00F01E0E" w:rsidRPr="009E678F" w:rsidRDefault="000B61BA" w:rsidP="004333D1">
            <w:pPr>
              <w:pStyle w:val="Heading1"/>
              <w:rPr>
                <w:sz w:val="20"/>
              </w:rPr>
            </w:pPr>
            <w:r w:rsidRPr="009E678F">
              <w:rPr>
                <w:sz w:val="20"/>
              </w:rPr>
              <w:t>Projects</w:t>
            </w:r>
          </w:p>
        </w:tc>
        <w:tc>
          <w:tcPr>
            <w:tcW w:w="7515" w:type="dxa"/>
          </w:tcPr>
          <w:sdt>
            <w:sdtPr>
              <w:rPr>
                <w:b/>
                <w:bCs/>
                <w:caps/>
                <w:color w:val="595959" w:themeColor="text1" w:themeTint="A6"/>
                <w:sz w:val="20"/>
              </w:rPr>
              <w:id w:val="1436861535"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b/>
                    <w:bCs/>
                    <w:caps/>
                    <w:color w:val="595959" w:themeColor="text1" w:themeTint="A6"/>
                    <w:sz w:val="20"/>
                  </w:rPr>
                  <w:id w:val="221802691"/>
                  <w:placeholder>
                    <w:docPart w:val="B189CB3E1E304B4092A561B5E2866CD0"/>
                  </w:placeholder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:rsidR="00E663C4" w:rsidRPr="00FE63AA" w:rsidRDefault="00392A8B" w:rsidP="000C6B85">
                    <w:pPr>
                      <w:spacing w:line="240" w:lineRule="auto"/>
                      <w:ind w:right="-5040"/>
                      <w:rPr>
                        <w:color w:val="0070C0"/>
                        <w:sz w:val="20"/>
                        <w:szCs w:val="20"/>
                      </w:rPr>
                    </w:pPr>
                    <w:r w:rsidRPr="00392A8B">
                      <w:rPr>
                        <w:b/>
                        <w:bCs/>
                        <w:caps/>
                        <w:color w:val="0070C0"/>
                        <w:sz w:val="20"/>
                      </w:rPr>
                      <w:t>1.</w:t>
                    </w:r>
                    <w:r w:rsidR="007823B2" w:rsidRPr="00FE63AA">
                      <w:rPr>
                        <w:b/>
                        <w:color w:val="0070C0"/>
                        <w:sz w:val="20"/>
                        <w:szCs w:val="20"/>
                      </w:rPr>
                      <w:t>PERIODIC TABLE</w:t>
                    </w:r>
                  </w:p>
                  <w:p w:rsidR="00392A8B" w:rsidRPr="00392A8B" w:rsidRDefault="007823B2" w:rsidP="000C6B85">
                    <w:pPr>
                      <w:spacing w:line="240" w:lineRule="auto"/>
                      <w:ind w:right="-5040"/>
                      <w:jc w:val="both"/>
                    </w:pPr>
                    <w:r w:rsidRPr="007823B2">
                      <w:rPr>
                        <w:color w:val="0D0D0D"/>
                        <w:sz w:val="20"/>
                      </w:rPr>
                      <w:t>It is an android application developed in Android Studio. It consists of great                    graphical User Interface and in brief as well as in detailed information regarding each element</w:t>
                    </w:r>
                  </w:p>
                </w:sdtContent>
              </w:sdt>
            </w:sdtContent>
          </w:sdt>
          <w:p w:rsidR="00FE63AA" w:rsidRDefault="00392A8B" w:rsidP="00A60E92">
            <w:pPr>
              <w:spacing w:line="240" w:lineRule="auto"/>
              <w:ind w:right="-5040"/>
              <w:rPr>
                <w:rFonts w:cstheme="minorHAnsi"/>
                <w:b/>
                <w:bCs/>
                <w:color w:val="0070C0"/>
                <w:sz w:val="20"/>
                <w:szCs w:val="20"/>
                <w:lang w:val="en-IN"/>
              </w:rPr>
            </w:pPr>
            <w:r w:rsidRPr="00DB041A">
              <w:rPr>
                <w:b/>
                <w:color w:val="0070C0"/>
                <w:sz w:val="20"/>
              </w:rPr>
              <w:t>2</w:t>
            </w:r>
            <w:r w:rsidRPr="00FE63AA">
              <w:rPr>
                <w:b/>
                <w:color w:val="0070C0"/>
                <w:sz w:val="20"/>
              </w:rPr>
              <w:t xml:space="preserve">. </w:t>
            </w:r>
            <w:r w:rsidR="00FE63AA" w:rsidRPr="00FE63AA">
              <w:rPr>
                <w:rFonts w:cstheme="minorHAnsi"/>
                <w:b/>
                <w:bCs/>
                <w:color w:val="0070C0"/>
                <w:sz w:val="20"/>
                <w:szCs w:val="20"/>
                <w:lang w:val="en-IN"/>
              </w:rPr>
              <w:t>A SOFT SET APPROACH FOR ASSOCIATION RULES MINING ON STUDENT’S DATA.</w:t>
            </w:r>
          </w:p>
          <w:p w:rsidR="00392A8B" w:rsidRPr="009A5777" w:rsidRDefault="009A5777" w:rsidP="00A60E92">
            <w:pPr>
              <w:spacing w:before="100" w:beforeAutospacing="1" w:after="120" w:line="240" w:lineRule="auto"/>
              <w:ind w:right="-5040"/>
              <w:rPr>
                <w:b/>
                <w:color w:val="0D0D0D" w:themeColor="text1" w:themeTint="F2"/>
                <w:sz w:val="28"/>
                <w:szCs w:val="28"/>
                <w:lang w:val="en-IN"/>
              </w:rPr>
            </w:pPr>
            <w:r w:rsidRPr="004333D1">
              <w:rPr>
                <w:rFonts w:cstheme="minorHAnsi"/>
                <w:color w:val="0D0D0D" w:themeColor="text1" w:themeTint="F2"/>
                <w:sz w:val="20"/>
                <w:szCs w:val="20"/>
              </w:rPr>
              <w:t>This is a survey to analyze the best college in a particular area/region by analyzing each and every subject of a particular semester. This also helps the academic planners to plan their schedule for each and every individual for getting better results</w:t>
            </w:r>
            <w:r w:rsidRPr="000D4FFA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.</w:t>
            </w:r>
          </w:p>
        </w:tc>
      </w:tr>
      <w:tr w:rsidR="00F01E0E" w:rsidRPr="009E678F" w:rsidTr="007823B2">
        <w:tc>
          <w:tcPr>
            <w:tcW w:w="2127" w:type="dxa"/>
          </w:tcPr>
          <w:p w:rsidR="00F01E0E" w:rsidRPr="009E678F" w:rsidRDefault="00AE04A6" w:rsidP="00DD2D4D">
            <w:pPr>
              <w:pStyle w:val="Heading1"/>
              <w:rPr>
                <w:sz w:val="20"/>
              </w:rPr>
            </w:pPr>
            <w:r w:rsidRPr="009E678F">
              <w:rPr>
                <w:sz w:val="20"/>
              </w:rPr>
              <w:t>Education</w:t>
            </w:r>
          </w:p>
        </w:tc>
        <w:tc>
          <w:tcPr>
            <w:tcW w:w="7515" w:type="dxa"/>
          </w:tcPr>
          <w:sdt>
            <w:sdtPr>
              <w:rPr>
                <w:caps w:val="0"/>
                <w:color w:val="595959" w:themeColor="text1" w:themeTint="A6"/>
                <w:kern w:val="0"/>
                <w:sz w:val="20"/>
              </w:rPr>
              <w:id w:val="-691765356"/>
            </w:sdtPr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  <w:sz w:val="20"/>
                  </w:rPr>
                  <w:id w:val="-1126388115"/>
                  <w:placeholder>
                    <w:docPart w:val="B189CB3E1E304B4092A561B5E2866CD0"/>
                  </w:placeholder>
                </w:sdtPr>
                <w:sdtContent>
                  <w:p w:rsidR="00146745" w:rsidRDefault="00247F97" w:rsidP="00194A9A">
                    <w:pPr>
                      <w:pStyle w:val="Heading2"/>
                      <w:spacing w:line="240" w:lineRule="auto"/>
                      <w:rPr>
                        <w:sz w:val="20"/>
                      </w:rPr>
                    </w:pPr>
                    <w:r>
                      <w:rPr>
                        <w:rStyle w:val="Strong"/>
                        <w:color w:val="0070C0"/>
                        <w:sz w:val="20"/>
                      </w:rPr>
                      <w:t>GMR institute of technology</w:t>
                    </w:r>
                    <w:r w:rsidR="00AE04A6" w:rsidRPr="009E678F">
                      <w:rPr>
                        <w:sz w:val="20"/>
                      </w:rPr>
                      <w:t xml:space="preserve">, </w:t>
                    </w:r>
                    <w:r w:rsidR="000B61BA" w:rsidRPr="009E678F">
                      <w:rPr>
                        <w:sz w:val="20"/>
                      </w:rPr>
                      <w:t xml:space="preserve">Rajam                                                  </w:t>
                    </w:r>
                  </w:p>
                  <w:p w:rsidR="00F01E0E" w:rsidRPr="009E678F" w:rsidRDefault="00146745" w:rsidP="00194A9A">
                    <w:pPr>
                      <w:pStyle w:val="Heading2"/>
                      <w:spacing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 tech (</w:t>
                    </w:r>
                    <w:r w:rsidR="00392A8B">
                      <w:rPr>
                        <w:sz w:val="20"/>
                      </w:rPr>
                      <w:t>Autonomous</w:t>
                    </w:r>
                    <w:r>
                      <w:rPr>
                        <w:sz w:val="20"/>
                      </w:rPr>
                      <w:t>)</w:t>
                    </w:r>
                  </w:p>
                  <w:p w:rsidR="000B61BA" w:rsidRPr="009E678F" w:rsidRDefault="00373827" w:rsidP="00194A9A">
                    <w:pPr>
                      <w:pStyle w:val="Heading3"/>
                      <w:spacing w:line="240" w:lineRule="auto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2013</w:t>
                    </w:r>
                    <w:r w:rsidR="00AD0486">
                      <w:rPr>
                        <w:sz w:val="18"/>
                      </w:rPr>
                      <w:t>-2016</w:t>
                    </w:r>
                  </w:p>
                  <w:p w:rsidR="000B61BA" w:rsidRPr="009A5777" w:rsidRDefault="00373827" w:rsidP="00194A9A">
                    <w:pPr>
                      <w:spacing w:line="240" w:lineRule="auto"/>
                      <w:rPr>
                        <w:color w:val="595959" w:themeColor="text1" w:themeTint="A6"/>
                        <w:sz w:val="20"/>
                      </w:rPr>
                    </w:pPr>
                    <w:r>
                      <w:rPr>
                        <w:sz w:val="20"/>
                      </w:rPr>
                      <w:t>7</w:t>
                    </w:r>
                    <w:r w:rsidR="009A5777">
                      <w:rPr>
                        <w:sz w:val="20"/>
                      </w:rPr>
                      <w:t>4.60%(7.46</w:t>
                    </w:r>
                    <w:r w:rsidR="000B61BA" w:rsidRPr="009E678F">
                      <w:rPr>
                        <w:sz w:val="20"/>
                      </w:rPr>
                      <w:t xml:space="preserve"> CGPA</w:t>
                    </w:r>
                    <w:r w:rsidR="009A5777">
                      <w:rPr>
                        <w:color w:val="595959" w:themeColor="text1" w:themeTint="A6"/>
                        <w:sz w:val="20"/>
                      </w:rPr>
                      <w:t>)</w:t>
                    </w:r>
                  </w:p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  <w:sz w:val="20"/>
                  </w:rPr>
                  <w:id w:val="-523251139"/>
                  <w:placeholder>
                    <w:docPart w:val="7C6022EF6C954F4581F211BEF224192F"/>
                  </w:placeholder>
                </w:sdtPr>
                <w:sdtContent>
                  <w:p w:rsidR="00247F97" w:rsidRPr="009A56B4" w:rsidRDefault="009A5777" w:rsidP="00194A9A">
                    <w:pPr>
                      <w:pStyle w:val="Heading2"/>
                      <w:spacing w:line="240" w:lineRule="auto"/>
                      <w:rPr>
                        <w:rFonts w:cstheme="minorHAnsi"/>
                        <w:sz w:val="20"/>
                        <w:szCs w:val="20"/>
                      </w:rPr>
                    </w:pPr>
                    <w:r w:rsidRPr="009A56B4">
                      <w:rPr>
                        <w:rFonts w:cstheme="minorHAnsi"/>
                        <w:b/>
                        <w:color w:val="0070C0"/>
                        <w:sz w:val="20"/>
                        <w:szCs w:val="20"/>
                      </w:rPr>
                      <w:t>A.A.N.M. &amp; V.V.R.S.R Polytechnic</w:t>
                    </w:r>
                    <w:r w:rsidRPr="006D7106">
                      <w:rPr>
                        <w:rFonts w:ascii="Times New Roman" w:hAnsi="Times New Roman"/>
                        <w:color w:val="0D0D0D" w:themeColor="text1" w:themeTint="F2"/>
                        <w:sz w:val="24"/>
                        <w:szCs w:val="24"/>
                      </w:rPr>
                      <w:t xml:space="preserve">, </w:t>
                    </w:r>
                    <w:r w:rsidRPr="009A56B4">
                      <w:rPr>
                        <w:rFonts w:cstheme="minorHAnsi"/>
                        <w:color w:val="0D0D0D" w:themeColor="text1" w:themeTint="F2"/>
                        <w:sz w:val="20"/>
                        <w:szCs w:val="20"/>
                      </w:rPr>
                      <w:t>Gudlavalleru</w:t>
                    </w:r>
                  </w:p>
                  <w:p w:rsidR="000B61BA" w:rsidRPr="009E678F" w:rsidRDefault="00373827" w:rsidP="00194A9A">
                    <w:pPr>
                      <w:pStyle w:val="Heading2"/>
                      <w:spacing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DIPLOMA (sTATe board of technical EDUCATION)</w:t>
                    </w:r>
                  </w:p>
                  <w:p w:rsidR="000B61BA" w:rsidRPr="009E678F" w:rsidRDefault="00373827" w:rsidP="00194A9A">
                    <w:pPr>
                      <w:pStyle w:val="Heading3"/>
                      <w:spacing w:line="240" w:lineRule="auto"/>
                      <w:rPr>
                        <w:sz w:val="18"/>
                        <w:szCs w:val="24"/>
                      </w:rPr>
                    </w:pPr>
                    <w:r>
                      <w:rPr>
                        <w:sz w:val="18"/>
                      </w:rPr>
                      <w:t>2010-2013</w:t>
                    </w:r>
                  </w:p>
                  <w:p w:rsidR="000B61BA" w:rsidRPr="009E678F" w:rsidRDefault="009A5777" w:rsidP="00194A9A">
                    <w:pPr>
                      <w:spacing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72</w:t>
                    </w:r>
                    <w:r w:rsidR="00373827">
                      <w:rPr>
                        <w:sz w:val="20"/>
                      </w:rPr>
                      <w:t>.</w:t>
                    </w:r>
                    <w:r>
                      <w:rPr>
                        <w:sz w:val="20"/>
                      </w:rPr>
                      <w:t>87</w:t>
                    </w:r>
                    <w:r w:rsidR="000B61BA" w:rsidRPr="009E678F">
                      <w:rPr>
                        <w:sz w:val="20"/>
                      </w:rPr>
                      <w:t>%</w:t>
                    </w:r>
                  </w:p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  <w:sz w:val="20"/>
                  </w:rPr>
                  <w:id w:val="-1187361210"/>
                  <w:placeholder>
                    <w:docPart w:val="59DC4BF505574E09BFD110FBE6D6B446"/>
                  </w:placeholder>
                </w:sdtPr>
                <w:sdtContent>
                  <w:p w:rsidR="009A56B4" w:rsidRDefault="009A5777" w:rsidP="00194A9A">
                    <w:pPr>
                      <w:pStyle w:val="Heading2"/>
                      <w:spacing w:line="240" w:lineRule="auto"/>
                      <w:rPr>
                        <w:sz w:val="20"/>
                      </w:rPr>
                    </w:pPr>
                    <w:r w:rsidRPr="009A56B4">
                      <w:rPr>
                        <w:rFonts w:eastAsia="MS Mincho" w:cstheme="minorHAnsi"/>
                        <w:b/>
                        <w:color w:val="0070C0"/>
                        <w:sz w:val="20"/>
                        <w:szCs w:val="20"/>
                      </w:rPr>
                      <w:t>Sri Sai Baba High School</w:t>
                    </w:r>
                    <w:r w:rsidRPr="006D7106">
                      <w:rPr>
                        <w:rFonts w:ascii="Times New Roman" w:eastAsia="MS Mincho" w:hAnsi="Times New Roman"/>
                        <w:color w:val="0D0D0D" w:themeColor="text1" w:themeTint="F2"/>
                        <w:sz w:val="24"/>
                        <w:szCs w:val="24"/>
                      </w:rPr>
                      <w:t xml:space="preserve">, </w:t>
                    </w:r>
                    <w:r w:rsidRPr="009A56B4">
                      <w:rPr>
                        <w:rFonts w:eastAsia="MS Mincho" w:cstheme="minorHAnsi"/>
                        <w:color w:val="0D0D0D" w:themeColor="text1" w:themeTint="F2"/>
                        <w:sz w:val="20"/>
                        <w:szCs w:val="20"/>
                      </w:rPr>
                      <w:t>Pedana</w:t>
                    </w:r>
                    <w:r w:rsidR="000B61BA" w:rsidRPr="009A56B4">
                      <w:rPr>
                        <w:rFonts w:cstheme="minorHAnsi"/>
                        <w:sz w:val="20"/>
                        <w:szCs w:val="20"/>
                      </w:rPr>
                      <w:t>,</w:t>
                    </w:r>
                    <w:r w:rsidRPr="009A56B4">
                      <w:rPr>
                        <w:rFonts w:cstheme="minorHAnsi"/>
                        <w:sz w:val="20"/>
                        <w:szCs w:val="20"/>
                      </w:rPr>
                      <w:t xml:space="preserve"> krishna</w:t>
                    </w:r>
                    <w:r w:rsidR="003566E0" w:rsidRPr="009A56B4">
                      <w:rPr>
                        <w:rFonts w:cstheme="minorHAnsi"/>
                        <w:sz w:val="20"/>
                        <w:szCs w:val="20"/>
                      </w:rPr>
                      <w:t xml:space="preserve"> (dist)</w:t>
                    </w:r>
                    <w:r w:rsidR="00146745">
                      <w:rPr>
                        <w:sz w:val="20"/>
                      </w:rPr>
                      <w:t xml:space="preserve">                      </w:t>
                    </w:r>
                  </w:p>
                  <w:p w:rsidR="000B61BA" w:rsidRPr="009A56B4" w:rsidRDefault="00146745" w:rsidP="00194A9A">
                    <w:pPr>
                      <w:pStyle w:val="Heading2"/>
                      <w:spacing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10</w:t>
                    </w:r>
                    <w:r w:rsidRPr="00146745">
                      <w:rPr>
                        <w:sz w:val="20"/>
                        <w:vertAlign w:val="superscript"/>
                      </w:rPr>
                      <w:t>th</w:t>
                    </w:r>
                    <w:r>
                      <w:rPr>
                        <w:sz w:val="20"/>
                      </w:rPr>
                      <w:t xml:space="preserve"> (</w:t>
                    </w:r>
                    <w:r w:rsidR="009A5777" w:rsidRPr="009A56B4">
                      <w:rPr>
                        <w:rFonts w:cstheme="minorHAnsi"/>
                        <w:bCs/>
                        <w:caps w:val="0"/>
                        <w:color w:val="262626" w:themeColor="text1" w:themeTint="D9"/>
                        <w:kern w:val="0"/>
                        <w:sz w:val="20"/>
                        <w:szCs w:val="20"/>
                        <w:shd w:val="clear" w:color="auto" w:fill="FFFFFF"/>
                      </w:rPr>
                      <w:t>SECONDARY SCHOOL CERTIFICATE</w:t>
                    </w:r>
                    <w:r w:rsidRPr="009A56B4">
                      <w:rPr>
                        <w:sz w:val="20"/>
                      </w:rPr>
                      <w:t>)</w:t>
                    </w:r>
                  </w:p>
                  <w:p w:rsidR="000B61BA" w:rsidRPr="009E678F" w:rsidRDefault="00AD0486" w:rsidP="00194A9A">
                    <w:pPr>
                      <w:pStyle w:val="Heading3"/>
                      <w:spacing w:line="240" w:lineRule="auto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2010</w:t>
                    </w:r>
                  </w:p>
                  <w:p w:rsidR="00F01E0E" w:rsidRPr="009E678F" w:rsidRDefault="009A5777" w:rsidP="00194A9A">
                    <w:pPr>
                      <w:spacing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61.50</w:t>
                    </w:r>
                    <w:r w:rsidR="000B61BA" w:rsidRPr="009E678F">
                      <w:rPr>
                        <w:sz w:val="20"/>
                      </w:rPr>
                      <w:t>%</w:t>
                    </w:r>
                  </w:p>
                </w:sdtContent>
              </w:sdt>
            </w:sdtContent>
          </w:sdt>
        </w:tc>
      </w:tr>
      <w:tr w:rsidR="00F01E0E" w:rsidRPr="009E678F" w:rsidTr="007823B2">
        <w:trPr>
          <w:trHeight w:val="80"/>
        </w:trPr>
        <w:tc>
          <w:tcPr>
            <w:tcW w:w="2127" w:type="dxa"/>
          </w:tcPr>
          <w:p w:rsidR="00F01E0E" w:rsidRPr="009E678F" w:rsidRDefault="000B61BA" w:rsidP="00194A9A">
            <w:pPr>
              <w:pStyle w:val="Heading1"/>
              <w:rPr>
                <w:sz w:val="20"/>
              </w:rPr>
            </w:pPr>
            <w:r w:rsidRPr="009E678F">
              <w:rPr>
                <w:sz w:val="20"/>
              </w:rPr>
              <w:t xml:space="preserve">Curricular Achievements  </w:t>
            </w:r>
          </w:p>
        </w:tc>
        <w:tc>
          <w:tcPr>
            <w:tcW w:w="7515" w:type="dxa"/>
          </w:tcPr>
          <w:p w:rsidR="00FE63AA" w:rsidRDefault="00AD0486" w:rsidP="009A56B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Attended workshops and seminars conducted in different colleges</w:t>
            </w:r>
          </w:p>
          <w:p w:rsidR="009A56B4" w:rsidRPr="009A56B4" w:rsidRDefault="009A56B4" w:rsidP="009A56B4">
            <w:pPr>
              <w:spacing w:line="240" w:lineRule="auto"/>
              <w:rPr>
                <w:sz w:val="20"/>
              </w:rPr>
            </w:pPr>
          </w:p>
        </w:tc>
      </w:tr>
      <w:tr w:rsidR="00A32EE1" w:rsidRPr="009E678F" w:rsidTr="006C4183">
        <w:trPr>
          <w:trHeight w:val="944"/>
        </w:trPr>
        <w:tc>
          <w:tcPr>
            <w:tcW w:w="2127" w:type="dxa"/>
          </w:tcPr>
          <w:p w:rsidR="00A32EE1" w:rsidRPr="009E678F" w:rsidRDefault="007823B2" w:rsidP="002D14CB">
            <w:pPr>
              <w:pStyle w:val="Heading1"/>
              <w:jc w:val="left"/>
              <w:rPr>
                <w:sz w:val="20"/>
              </w:rPr>
            </w:pPr>
            <w:r>
              <w:rPr>
                <w:sz w:val="20"/>
              </w:rPr>
              <w:t xml:space="preserve">Co </w:t>
            </w:r>
            <w:r w:rsidR="00A32EE1" w:rsidRPr="009E678F">
              <w:rPr>
                <w:sz w:val="20"/>
              </w:rPr>
              <w:t>curricular</w:t>
            </w:r>
            <w:r w:rsidR="006F00B2">
              <w:rPr>
                <w:sz w:val="20"/>
              </w:rPr>
              <w:t>&amp;</w:t>
            </w:r>
            <w:r w:rsidR="006F00B2" w:rsidRPr="009E678F">
              <w:rPr>
                <w:sz w:val="20"/>
              </w:rPr>
              <w:t xml:space="preserve"> Extra </w:t>
            </w:r>
          </w:p>
        </w:tc>
        <w:tc>
          <w:tcPr>
            <w:tcW w:w="7515" w:type="dxa"/>
          </w:tcPr>
          <w:p w:rsidR="00905330" w:rsidRDefault="00905330" w:rsidP="00373827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38" w:hanging="284"/>
              <w:rPr>
                <w:sz w:val="20"/>
              </w:rPr>
            </w:pPr>
            <w:r w:rsidRPr="009E678F">
              <w:rPr>
                <w:sz w:val="20"/>
              </w:rPr>
              <w:t xml:space="preserve">Gave a paper presentation on </w:t>
            </w:r>
            <w:r w:rsidRPr="009A56B4">
              <w:rPr>
                <w:color w:val="0070C0"/>
                <w:sz w:val="20"/>
              </w:rPr>
              <w:t>“</w:t>
            </w:r>
            <w:r w:rsidR="00373827" w:rsidRPr="009A56B4">
              <w:rPr>
                <w:b/>
                <w:color w:val="0070C0"/>
                <w:sz w:val="20"/>
              </w:rPr>
              <w:t>Green</w:t>
            </w:r>
            <w:r w:rsidR="00AD0486" w:rsidRPr="009A56B4">
              <w:rPr>
                <w:b/>
                <w:color w:val="0070C0"/>
                <w:sz w:val="20"/>
              </w:rPr>
              <w:t xml:space="preserve"> Computing</w:t>
            </w:r>
            <w:r w:rsidR="00E12839" w:rsidRPr="009A56B4">
              <w:rPr>
                <w:color w:val="0070C0"/>
                <w:sz w:val="20"/>
              </w:rPr>
              <w:t>”</w:t>
            </w:r>
            <w:r w:rsidR="00AD0486">
              <w:rPr>
                <w:sz w:val="20"/>
              </w:rPr>
              <w:t xml:space="preserve"> in JNTU-K</w:t>
            </w:r>
            <w:r w:rsidRPr="009E678F">
              <w:rPr>
                <w:sz w:val="20"/>
              </w:rPr>
              <w:t>.</w:t>
            </w:r>
          </w:p>
          <w:p w:rsidR="0095563E" w:rsidRPr="009A56B4" w:rsidRDefault="009A5777" w:rsidP="00682BF2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38" w:hanging="284"/>
              <w:rPr>
                <w:sz w:val="20"/>
              </w:rPr>
            </w:pPr>
            <w:r w:rsidRPr="009E678F">
              <w:rPr>
                <w:sz w:val="20"/>
              </w:rPr>
              <w:t xml:space="preserve">Gave a paper presentation on </w:t>
            </w:r>
            <w:r w:rsidRPr="009A56B4">
              <w:rPr>
                <w:rFonts w:cstheme="minorHAnsi"/>
                <w:b/>
                <w:color w:val="0070C0"/>
                <w:sz w:val="20"/>
                <w:szCs w:val="20"/>
              </w:rPr>
              <w:t>“</w:t>
            </w:r>
            <w:r w:rsidRPr="009A56B4">
              <w:rPr>
                <w:rFonts w:cstheme="minorHAnsi"/>
                <w:b/>
                <w:bCs/>
                <w:color w:val="0070C0"/>
                <w:sz w:val="20"/>
                <w:szCs w:val="20"/>
              </w:rPr>
              <w:t>Cloud Computing</w:t>
            </w:r>
            <w:r w:rsidRPr="009A56B4">
              <w:rPr>
                <w:rFonts w:cstheme="minorHAnsi"/>
                <w:b/>
                <w:color w:val="0070C0"/>
                <w:sz w:val="20"/>
                <w:szCs w:val="20"/>
              </w:rPr>
              <w:t>”</w:t>
            </w:r>
            <w:r w:rsidRPr="00FE63AA">
              <w:rPr>
                <w:color w:val="00B0F0"/>
                <w:sz w:val="20"/>
              </w:rPr>
              <w:t xml:space="preserve"> </w:t>
            </w:r>
            <w:r>
              <w:rPr>
                <w:sz w:val="20"/>
              </w:rPr>
              <w:t xml:space="preserve">in </w:t>
            </w:r>
            <w:r w:rsidR="00682BF2" w:rsidRPr="006D7106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LENDI College, Visakhapatnam</w:t>
            </w:r>
            <w:r w:rsidR="00682BF2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.</w:t>
            </w:r>
          </w:p>
          <w:p w:rsidR="009A56B4" w:rsidRDefault="009A56B4" w:rsidP="009A56B4">
            <w:pPr>
              <w:spacing w:line="240" w:lineRule="auto"/>
              <w:rPr>
                <w:sz w:val="20"/>
              </w:rPr>
            </w:pPr>
          </w:p>
          <w:p w:rsidR="009A56B4" w:rsidRPr="009A56B4" w:rsidRDefault="009A56B4" w:rsidP="009A56B4">
            <w:pPr>
              <w:spacing w:line="240" w:lineRule="auto"/>
              <w:rPr>
                <w:sz w:val="20"/>
              </w:rPr>
            </w:pPr>
          </w:p>
        </w:tc>
      </w:tr>
      <w:tr w:rsidR="006F00B2" w:rsidRPr="009E678F" w:rsidTr="006C4183">
        <w:trPr>
          <w:trHeight w:val="1052"/>
        </w:trPr>
        <w:tc>
          <w:tcPr>
            <w:tcW w:w="2127" w:type="dxa"/>
          </w:tcPr>
          <w:p w:rsidR="006F00B2" w:rsidRPr="009E678F" w:rsidRDefault="00C8202B" w:rsidP="00194A9A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lastRenderedPageBreak/>
              <w:t>PERSONALITY TRAITS</w:t>
            </w:r>
          </w:p>
        </w:tc>
        <w:tc>
          <w:tcPr>
            <w:tcW w:w="7515" w:type="dxa"/>
          </w:tcPr>
          <w:p w:rsidR="00C8202B" w:rsidRPr="00E13852" w:rsidRDefault="00C8202B" w:rsidP="00E13852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338" w:hanging="284"/>
              <w:rPr>
                <w:rFonts w:cstheme="minorHAnsi"/>
                <w:sz w:val="20"/>
                <w:szCs w:val="20"/>
              </w:rPr>
            </w:pPr>
            <w:r w:rsidRPr="00E13852">
              <w:rPr>
                <w:rFonts w:cstheme="minorHAnsi"/>
                <w:sz w:val="20"/>
                <w:szCs w:val="20"/>
              </w:rPr>
              <w:t>Good Self-Learner.</w:t>
            </w:r>
          </w:p>
          <w:p w:rsidR="00E13852" w:rsidRPr="00E13852" w:rsidRDefault="00373827" w:rsidP="00E13852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338" w:hanging="284"/>
              <w:rPr>
                <w:rFonts w:cstheme="minorHAnsi"/>
                <w:sz w:val="20"/>
                <w:szCs w:val="20"/>
              </w:rPr>
            </w:pPr>
            <w:r w:rsidRPr="00E13852">
              <w:rPr>
                <w:rFonts w:cstheme="minorHAnsi"/>
                <w:sz w:val="20"/>
                <w:szCs w:val="20"/>
              </w:rPr>
              <w:t>Good Team Worker</w:t>
            </w:r>
          </w:p>
          <w:p w:rsidR="00E13852" w:rsidRPr="00E13852" w:rsidRDefault="00E13852" w:rsidP="00E13852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338" w:hanging="284"/>
              <w:rPr>
                <w:rFonts w:cstheme="minorHAnsi"/>
                <w:sz w:val="20"/>
                <w:szCs w:val="20"/>
              </w:rPr>
            </w:pPr>
            <w:r w:rsidRPr="00E13852">
              <w:rPr>
                <w:rFonts w:cstheme="minorHAnsi"/>
                <w:color w:val="0D0D0D" w:themeColor="text1" w:themeTint="F2"/>
                <w:sz w:val="20"/>
                <w:szCs w:val="20"/>
              </w:rPr>
              <w:t>Good attitude</w:t>
            </w:r>
          </w:p>
          <w:p w:rsidR="00E13852" w:rsidRPr="006C4183" w:rsidRDefault="00E13852" w:rsidP="00E13852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338" w:hanging="284"/>
              <w:rPr>
                <w:sz w:val="20"/>
              </w:rPr>
            </w:pPr>
            <w:r w:rsidRPr="00E13852">
              <w:rPr>
                <w:rFonts w:cstheme="minorHAnsi"/>
                <w:color w:val="0D0D0D" w:themeColor="text1" w:themeTint="F2"/>
                <w:sz w:val="20"/>
                <w:szCs w:val="20"/>
              </w:rPr>
              <w:t>Confidence</w:t>
            </w:r>
          </w:p>
        </w:tc>
      </w:tr>
      <w:tr w:rsidR="006F00B2" w:rsidRPr="009E678F" w:rsidTr="006C4183">
        <w:trPr>
          <w:trHeight w:val="2159"/>
        </w:trPr>
        <w:tc>
          <w:tcPr>
            <w:tcW w:w="2127" w:type="dxa"/>
          </w:tcPr>
          <w:p w:rsidR="006F00B2" w:rsidRPr="009E678F" w:rsidRDefault="006F00B2" w:rsidP="00194A9A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Industrial exposure</w:t>
            </w:r>
          </w:p>
        </w:tc>
        <w:tc>
          <w:tcPr>
            <w:tcW w:w="7515" w:type="dxa"/>
          </w:tcPr>
          <w:sdt>
            <w:sdtPr>
              <w:rPr>
                <w:caps w:val="0"/>
                <w:color w:val="595959" w:themeColor="text1" w:themeTint="A6"/>
                <w:kern w:val="0"/>
                <w:sz w:val="20"/>
              </w:rPr>
              <w:id w:val="-1883713024"/>
            </w:sdtPr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  <w:sz w:val="20"/>
                  </w:rPr>
                  <w:id w:val="-1368215953"/>
                  <w:placeholder>
                    <w:docPart w:val="C78FE87B91994C46A9B5981D671875A7"/>
                  </w:placeholder>
                </w:sdtPr>
                <w:sdtContent>
                  <w:p w:rsidR="006F00B2" w:rsidRPr="009A56B4" w:rsidRDefault="006F00B2" w:rsidP="00851411">
                    <w:pPr>
                      <w:pStyle w:val="Heading2"/>
                      <w:spacing w:after="120" w:line="240" w:lineRule="auto"/>
                      <w:ind w:right="-5040"/>
                      <w:rPr>
                        <w:rFonts w:cstheme="minorHAnsi"/>
                        <w:sz w:val="20"/>
                        <w:szCs w:val="20"/>
                      </w:rPr>
                    </w:pPr>
                    <w:r w:rsidRPr="009A56B4">
                      <w:rPr>
                        <w:rStyle w:val="Strong"/>
                        <w:rFonts w:cstheme="minorHAnsi"/>
                        <w:sz w:val="20"/>
                        <w:szCs w:val="20"/>
                      </w:rPr>
                      <w:t>internship</w:t>
                    </w:r>
                  </w:p>
                  <w:p w:rsidR="00441180" w:rsidRPr="009A56B4" w:rsidRDefault="006B120A" w:rsidP="006C4183">
                    <w:pPr>
                      <w:pStyle w:val="ListParagraph"/>
                      <w:numPr>
                        <w:ilvl w:val="0"/>
                        <w:numId w:val="11"/>
                      </w:numPr>
                      <w:spacing w:after="120" w:line="240" w:lineRule="auto"/>
                      <w:rPr>
                        <w:rFonts w:cstheme="minorHAnsi"/>
                        <w:bCs/>
                        <w:color w:val="0D0D0D" w:themeColor="text1" w:themeTint="F2"/>
                        <w:sz w:val="20"/>
                        <w:szCs w:val="20"/>
                      </w:rPr>
                    </w:pPr>
                    <w:r w:rsidRPr="009A56B4">
                      <w:rPr>
                        <w:rFonts w:cstheme="minorHAnsi"/>
                        <w:color w:val="0D0D0D" w:themeColor="text1" w:themeTint="F2"/>
                        <w:sz w:val="20"/>
                        <w:szCs w:val="20"/>
                      </w:rPr>
                      <w:t xml:space="preserve">Internship Training on </w:t>
                    </w:r>
                    <w:r w:rsidRPr="009A56B4">
                      <w:rPr>
                        <w:rFonts w:cstheme="minorHAnsi"/>
                        <w:b/>
                        <w:color w:val="0070C0"/>
                        <w:sz w:val="20"/>
                        <w:szCs w:val="20"/>
                      </w:rPr>
                      <w:t>“Online Golf Map Tool Set”</w:t>
                    </w:r>
                    <w:r w:rsidRPr="009A56B4">
                      <w:rPr>
                        <w:rFonts w:cstheme="minorHAnsi"/>
                        <w:color w:val="0D0D0D" w:themeColor="text1" w:themeTint="F2"/>
                        <w:sz w:val="20"/>
                        <w:szCs w:val="20"/>
                      </w:rPr>
                      <w:t xml:space="preserve"> in Annova </w:t>
                    </w:r>
                    <w:r w:rsidRPr="009A56B4">
                      <w:rPr>
                        <w:rFonts w:cstheme="minorHAnsi"/>
                        <w:bCs/>
                        <w:color w:val="0D0D0D" w:themeColor="text1" w:themeTint="F2"/>
                        <w:sz w:val="20"/>
                        <w:szCs w:val="20"/>
                      </w:rPr>
                      <w:t>Consulting PVT Ltd, Hyderabad.</w:t>
                    </w:r>
                  </w:p>
                  <w:p w:rsidR="004333D1" w:rsidRPr="009A56B4" w:rsidRDefault="004333D1" w:rsidP="006C4183">
                    <w:pPr>
                      <w:pStyle w:val="ListParagraph"/>
                      <w:numPr>
                        <w:ilvl w:val="0"/>
                        <w:numId w:val="11"/>
                      </w:numPr>
                      <w:spacing w:after="120" w:line="240" w:lineRule="auto"/>
                      <w:rPr>
                        <w:rFonts w:cstheme="minorHAnsi"/>
                        <w:bCs/>
                        <w:color w:val="0D0D0D" w:themeColor="text1" w:themeTint="F2"/>
                        <w:sz w:val="20"/>
                        <w:szCs w:val="20"/>
                      </w:rPr>
                    </w:pPr>
                    <w:r w:rsidRPr="009A56B4">
                      <w:rPr>
                        <w:rFonts w:cstheme="minorHAnsi"/>
                        <w:color w:val="0D0D0D" w:themeColor="text1" w:themeTint="F2"/>
                        <w:sz w:val="20"/>
                        <w:szCs w:val="20"/>
                      </w:rPr>
                      <w:t xml:space="preserve">Industrial Training on </w:t>
                    </w:r>
                    <w:r w:rsidRPr="009A56B4">
                      <w:rPr>
                        <w:rFonts w:cstheme="minorHAnsi"/>
                        <w:b/>
                        <w:color w:val="0070C0"/>
                        <w:sz w:val="20"/>
                        <w:szCs w:val="20"/>
                      </w:rPr>
                      <w:t>“Computer Hardware &amp; Networking</w:t>
                    </w:r>
                    <w:r w:rsidRPr="009A56B4">
                      <w:rPr>
                        <w:rFonts w:cstheme="minorHAnsi"/>
                        <w:b/>
                        <w:color w:val="0D0D0D" w:themeColor="text1" w:themeTint="F2"/>
                        <w:sz w:val="20"/>
                        <w:szCs w:val="20"/>
                      </w:rPr>
                      <w:t xml:space="preserve">” </w:t>
                    </w:r>
                    <w:r w:rsidRPr="009A56B4">
                      <w:rPr>
                        <w:rFonts w:cstheme="minorHAnsi"/>
                        <w:color w:val="0D0D0D" w:themeColor="text1" w:themeTint="F2"/>
                        <w:sz w:val="20"/>
                        <w:szCs w:val="20"/>
                      </w:rPr>
                      <w:t>in Techno Towers,  Machilipatnam</w:t>
                    </w:r>
                  </w:p>
                  <w:sdt>
                    <w:sdtPr>
                      <w:rPr>
                        <w:rFonts w:cstheme="minorHAnsi"/>
                        <w:caps/>
                        <w:color w:val="595959" w:themeColor="text1" w:themeTint="A6"/>
                        <w:kern w:val="20"/>
                        <w:sz w:val="20"/>
                        <w:szCs w:val="20"/>
                      </w:rPr>
                      <w:id w:val="1829554319"/>
                      <w:placeholder>
                        <w:docPart w:val="96BD534AD23D443291962A546FE980E5"/>
                      </w:placeholder>
                    </w:sdtPr>
                    <w:sdtEndPr>
                      <w:rPr>
                        <w:rFonts w:cstheme="minorBidi"/>
                        <w:caps w:val="0"/>
                        <w:kern w:val="0"/>
                        <w:szCs w:val="18"/>
                      </w:rPr>
                    </w:sdtEndPr>
                    <w:sdtContent>
                      <w:p w:rsidR="006F00B2" w:rsidRPr="006C4183" w:rsidRDefault="00441180" w:rsidP="00851411">
                        <w:pPr>
                          <w:spacing w:after="0" w:line="240" w:lineRule="auto"/>
                          <w:ind w:right="-5184"/>
                          <w:rPr>
                            <w:color w:val="595959" w:themeColor="text1" w:themeTint="A6"/>
                            <w:sz w:val="20"/>
                          </w:rPr>
                        </w:pPr>
                        <w:r w:rsidRPr="009A56B4">
                          <w:rPr>
                            <w:rFonts w:cstheme="minorHAnsi"/>
                            <w:b/>
                            <w:color w:val="auto"/>
                            <w:sz w:val="20"/>
                            <w:szCs w:val="20"/>
                          </w:rPr>
                          <w:t>INDUSTRIAL VISIT</w:t>
                        </w:r>
                        <w:r w:rsidRPr="009A56B4"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</w:rPr>
                          <w:t>,</w:t>
                        </w:r>
                        <w:r w:rsidRPr="009A56B4">
                          <w:rPr>
                            <w:rFonts w:cstheme="minorHAnsi"/>
                            <w:color w:val="0D0D0D" w:themeColor="text1" w:themeTint="F2"/>
                            <w:sz w:val="20"/>
                            <w:szCs w:val="20"/>
                          </w:rPr>
                          <w:t xml:space="preserve"> Visited  </w:t>
                        </w:r>
                        <w:r w:rsidRPr="00A94F01">
                          <w:rPr>
                            <w:rFonts w:cstheme="minorHAnsi"/>
                            <w:b/>
                            <w:color w:val="0070C0"/>
                            <w:sz w:val="20"/>
                            <w:szCs w:val="20"/>
                          </w:rPr>
                          <w:t>NSTL</w:t>
                        </w:r>
                        <w:r w:rsidRPr="009A56B4">
                          <w:rPr>
                            <w:rFonts w:cstheme="minorHAnsi"/>
                            <w:color w:val="0D0D0D" w:themeColor="text1" w:themeTint="F2"/>
                            <w:sz w:val="20"/>
                            <w:szCs w:val="20"/>
                          </w:rPr>
                          <w:t xml:space="preserve"> in Visakhapatnam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6F00B2" w:rsidRPr="009E678F" w:rsidTr="006C4183">
        <w:trPr>
          <w:trHeight w:val="2069"/>
        </w:trPr>
        <w:tc>
          <w:tcPr>
            <w:tcW w:w="2127" w:type="dxa"/>
          </w:tcPr>
          <w:p w:rsidR="006F00B2" w:rsidRDefault="006F00B2" w:rsidP="00194A9A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personal</w:t>
            </w:r>
          </w:p>
          <w:p w:rsidR="006F00B2" w:rsidRDefault="006F00B2" w:rsidP="00194A9A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details</w:t>
            </w:r>
          </w:p>
        </w:tc>
        <w:tc>
          <w:tcPr>
            <w:tcW w:w="7515" w:type="dxa"/>
          </w:tcPr>
          <w:sdt>
            <w:sdtPr>
              <w:rPr>
                <w:caps w:val="0"/>
                <w:color w:val="595959" w:themeColor="text1" w:themeTint="A6"/>
                <w:kern w:val="0"/>
                <w:sz w:val="20"/>
              </w:rPr>
              <w:id w:val="-1058471045"/>
            </w:sdtPr>
            <w:sdtEndPr>
              <w:rPr>
                <w:caps/>
                <w:kern w:val="20"/>
              </w:rPr>
            </w:sdtEndPr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  <w:sz w:val="20"/>
                    <w:szCs w:val="20"/>
                  </w:rPr>
                  <w:id w:val="-579591952"/>
                  <w:placeholder>
                    <w:docPart w:val="D49C2068259B4E779F7C0B5202EC653F"/>
                  </w:placeholder>
                </w:sdtPr>
                <w:sdtEndPr>
                  <w:rPr>
                    <w:caps/>
                    <w:kern w:val="20"/>
                  </w:rPr>
                </w:sdtEndPr>
                <w:sdtContent>
                  <w:p w:rsidR="006F00B2" w:rsidRPr="00A94F01" w:rsidRDefault="004333D1" w:rsidP="00FE0B2F">
                    <w:pPr>
                      <w:pStyle w:val="Heading2"/>
                      <w:spacing w:line="240" w:lineRule="auto"/>
                      <w:ind w:right="-5040"/>
                      <w:rPr>
                        <w:color w:val="262626" w:themeColor="text1" w:themeTint="D9"/>
                        <w:sz w:val="20"/>
                        <w:szCs w:val="20"/>
                      </w:rPr>
                    </w:pPr>
                    <w:r w:rsidRPr="00A94F01">
                      <w:rPr>
                        <w:rStyle w:val="Strong"/>
                        <w:sz w:val="20"/>
                        <w:szCs w:val="20"/>
                      </w:rPr>
                      <w:t xml:space="preserve">date of birth      </w:t>
                    </w:r>
                    <w:r w:rsidR="006F00B2" w:rsidRPr="00A60E92">
                      <w:rPr>
                        <w:rStyle w:val="Strong"/>
                        <w:b w:val="0"/>
                        <w:sz w:val="20"/>
                        <w:szCs w:val="20"/>
                      </w:rPr>
                      <w:t xml:space="preserve"> : </w:t>
                    </w:r>
                    <w:r w:rsidR="006B120A" w:rsidRPr="00A60E92">
                      <w:rPr>
                        <w:rStyle w:val="Strong"/>
                        <w:b w:val="0"/>
                        <w:sz w:val="20"/>
                        <w:szCs w:val="20"/>
                      </w:rPr>
                      <w:t>26</w:t>
                    </w:r>
                    <w:r w:rsidR="007E4120" w:rsidRPr="00A60E92">
                      <w:rPr>
                        <w:rStyle w:val="Strong"/>
                        <w:b w:val="0"/>
                        <w:sz w:val="20"/>
                        <w:szCs w:val="20"/>
                      </w:rPr>
                      <w:t>-08</w:t>
                    </w:r>
                    <w:r w:rsidR="007C067D" w:rsidRPr="00A60E92">
                      <w:rPr>
                        <w:rStyle w:val="Strong"/>
                        <w:b w:val="0"/>
                        <w:sz w:val="20"/>
                        <w:szCs w:val="20"/>
                      </w:rPr>
                      <w:t>-1995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  <w:sz w:val="20"/>
                    <w:szCs w:val="20"/>
                  </w:rPr>
                  <w:id w:val="-1687125390"/>
                  <w:placeholder>
                    <w:docPart w:val="999A16E4BA5E429C9CB85072B40BB4AC"/>
                  </w:placeholder>
                </w:sdtPr>
                <w:sdtEndPr>
                  <w:rPr>
                    <w:caps/>
                    <w:kern w:val="20"/>
                  </w:rPr>
                </w:sdtEndPr>
                <w:sdtContent>
                  <w:p w:rsidR="006F00B2" w:rsidRPr="00A94F01" w:rsidRDefault="006F00B2" w:rsidP="00FE0B2F">
                    <w:pPr>
                      <w:pStyle w:val="Heading2"/>
                      <w:spacing w:line="240" w:lineRule="auto"/>
                      <w:ind w:right="-5040"/>
                      <w:rPr>
                        <w:color w:val="595959" w:themeColor="text1" w:themeTint="A6"/>
                        <w:sz w:val="20"/>
                        <w:szCs w:val="20"/>
                      </w:rPr>
                    </w:pPr>
                    <w:r w:rsidRPr="00A94F01">
                      <w:rPr>
                        <w:rStyle w:val="Strong"/>
                        <w:sz w:val="20"/>
                        <w:szCs w:val="20"/>
                      </w:rPr>
                      <w:t xml:space="preserve">father’s name     : </w:t>
                    </w:r>
                    <w:r w:rsidR="007E4120" w:rsidRPr="00A94F01">
                      <w:rPr>
                        <w:rStyle w:val="Strong"/>
                        <w:b w:val="0"/>
                        <w:sz w:val="20"/>
                        <w:szCs w:val="20"/>
                      </w:rPr>
                      <w:t>m</w:t>
                    </w:r>
                    <w:r w:rsidR="007C067D" w:rsidRPr="00A94F01">
                      <w:rPr>
                        <w:rStyle w:val="Strong"/>
                        <w:b w:val="0"/>
                        <w:sz w:val="20"/>
                        <w:szCs w:val="20"/>
                      </w:rPr>
                      <w:t>.</w:t>
                    </w:r>
                    <w:r w:rsidR="006B120A" w:rsidRPr="00A94F01">
                      <w:rPr>
                        <w:rStyle w:val="Strong"/>
                        <w:b w:val="0"/>
                        <w:sz w:val="20"/>
                        <w:szCs w:val="20"/>
                      </w:rPr>
                      <w:t>bhaskar rao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  <w:sz w:val="20"/>
                    <w:szCs w:val="20"/>
                  </w:rPr>
                  <w:id w:val="-1861339448"/>
                  <w:placeholder>
                    <w:docPart w:val="A9748C47AC454C1CAEBE8D3222BA8ABE"/>
                  </w:placeholder>
                </w:sdtPr>
                <w:sdtEndPr>
                  <w:rPr>
                    <w:caps/>
                    <w:kern w:val="20"/>
                  </w:rPr>
                </w:sdtEndPr>
                <w:sdtContent>
                  <w:p w:rsidR="006F00B2" w:rsidRPr="00A94F01" w:rsidRDefault="006F00B2" w:rsidP="00FE0B2F">
                    <w:pPr>
                      <w:pStyle w:val="Heading2"/>
                      <w:spacing w:line="240" w:lineRule="auto"/>
                      <w:ind w:right="-5040"/>
                      <w:rPr>
                        <w:color w:val="595959" w:themeColor="text1" w:themeTint="A6"/>
                        <w:sz w:val="20"/>
                        <w:szCs w:val="20"/>
                      </w:rPr>
                    </w:pPr>
                    <w:r w:rsidRPr="00A94F01">
                      <w:rPr>
                        <w:rStyle w:val="Strong"/>
                        <w:sz w:val="20"/>
                        <w:szCs w:val="20"/>
                      </w:rPr>
                      <w:t xml:space="preserve">maritial </w:t>
                    </w:r>
                    <w:r w:rsidR="00EC0A37" w:rsidRPr="00A94F01">
                      <w:rPr>
                        <w:rStyle w:val="Strong"/>
                        <w:sz w:val="20"/>
                        <w:szCs w:val="20"/>
                      </w:rPr>
                      <w:t>STATUS  :</w:t>
                    </w:r>
                    <w:r w:rsidR="006C4183" w:rsidRPr="00A94F01">
                      <w:rPr>
                        <w:rStyle w:val="Strong"/>
                        <w:sz w:val="20"/>
                        <w:szCs w:val="20"/>
                      </w:rPr>
                      <w:t xml:space="preserve"> </w:t>
                    </w:r>
                    <w:r w:rsidR="006B120A" w:rsidRPr="00A94F01">
                      <w:rPr>
                        <w:rStyle w:val="Strong"/>
                        <w:b w:val="0"/>
                        <w:sz w:val="20"/>
                        <w:szCs w:val="20"/>
                      </w:rPr>
                      <w:t>married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  <w:sz w:val="20"/>
                    <w:szCs w:val="20"/>
                  </w:rPr>
                  <w:id w:val="1946429523"/>
                  <w:placeholder>
                    <w:docPart w:val="43E24027427942A4AF0CC60538A6816B"/>
                  </w:placeholder>
                </w:sdtPr>
                <w:sdtEndPr>
                  <w:rPr>
                    <w:caps/>
                    <w:kern w:val="20"/>
                  </w:rPr>
                </w:sdtEndPr>
                <w:sdtContent>
                  <w:p w:rsidR="006F00B2" w:rsidRPr="00A94F01" w:rsidRDefault="00EC0A37" w:rsidP="00FE0B2F">
                    <w:pPr>
                      <w:pStyle w:val="Heading2"/>
                      <w:spacing w:line="240" w:lineRule="auto"/>
                      <w:ind w:right="-5040"/>
                      <w:rPr>
                        <w:color w:val="595959" w:themeColor="text1" w:themeTint="A6"/>
                        <w:sz w:val="20"/>
                        <w:szCs w:val="20"/>
                      </w:rPr>
                    </w:pPr>
                    <w:r w:rsidRPr="00A94F01">
                      <w:rPr>
                        <w:rStyle w:val="Strong"/>
                        <w:sz w:val="20"/>
                        <w:szCs w:val="20"/>
                      </w:rPr>
                      <w:t>nationality</w:t>
                    </w:r>
                    <w:r w:rsidR="00A94F01">
                      <w:rPr>
                        <w:rStyle w:val="Strong"/>
                        <w:sz w:val="20"/>
                        <w:szCs w:val="20"/>
                      </w:rPr>
                      <w:t xml:space="preserve">        </w:t>
                    </w:r>
                    <w:r w:rsidR="006C4183" w:rsidRPr="00A94F01">
                      <w:rPr>
                        <w:rStyle w:val="Strong"/>
                        <w:sz w:val="20"/>
                        <w:szCs w:val="20"/>
                      </w:rPr>
                      <w:t xml:space="preserve"> </w:t>
                    </w:r>
                    <w:r w:rsidR="006F00B2" w:rsidRPr="00A94F01">
                      <w:rPr>
                        <w:rStyle w:val="Strong"/>
                        <w:sz w:val="20"/>
                        <w:szCs w:val="20"/>
                      </w:rPr>
                      <w:t xml:space="preserve"> :</w:t>
                    </w:r>
                    <w:r w:rsidR="006C4183" w:rsidRPr="00A94F01">
                      <w:rPr>
                        <w:rStyle w:val="Strong"/>
                        <w:sz w:val="20"/>
                        <w:szCs w:val="20"/>
                      </w:rPr>
                      <w:t xml:space="preserve"> </w:t>
                    </w:r>
                    <w:r w:rsidRPr="00A94F01">
                      <w:rPr>
                        <w:rStyle w:val="Strong"/>
                        <w:b w:val="0"/>
                        <w:sz w:val="20"/>
                        <w:szCs w:val="20"/>
                      </w:rPr>
                      <w:t>indian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  <w:sz w:val="20"/>
                    <w:szCs w:val="20"/>
                  </w:rPr>
                  <w:id w:val="1174841600"/>
                  <w:placeholder>
                    <w:docPart w:val="0350F5BD7CB24D9683530380F8AE3525"/>
                  </w:placeholder>
                </w:sdtPr>
                <w:sdtEndPr>
                  <w:rPr>
                    <w:caps/>
                    <w:kern w:val="20"/>
                  </w:rPr>
                </w:sdtEndPr>
                <w:sdtContent>
                  <w:p w:rsidR="006F00B2" w:rsidRPr="00A94F01" w:rsidRDefault="00EC0A37" w:rsidP="00FE0B2F">
                    <w:pPr>
                      <w:pStyle w:val="Heading2"/>
                      <w:spacing w:line="240" w:lineRule="auto"/>
                      <w:ind w:right="-5040"/>
                      <w:rPr>
                        <w:color w:val="595959" w:themeColor="text1" w:themeTint="A6"/>
                        <w:sz w:val="20"/>
                        <w:szCs w:val="20"/>
                      </w:rPr>
                    </w:pPr>
                    <w:r w:rsidRPr="00A94F01">
                      <w:rPr>
                        <w:rStyle w:val="Strong"/>
                        <w:sz w:val="20"/>
                        <w:szCs w:val="20"/>
                      </w:rPr>
                      <w:t xml:space="preserve">Languages        </w:t>
                    </w:r>
                    <w:r w:rsidR="006F00B2" w:rsidRPr="00A94F01">
                      <w:rPr>
                        <w:rStyle w:val="Strong"/>
                        <w:sz w:val="20"/>
                        <w:szCs w:val="20"/>
                      </w:rPr>
                      <w:t xml:space="preserve">   : </w:t>
                    </w:r>
                    <w:r w:rsidR="007C067D" w:rsidRPr="00A94F01">
                      <w:rPr>
                        <w:rStyle w:val="Strong"/>
                        <w:b w:val="0"/>
                        <w:sz w:val="20"/>
                        <w:szCs w:val="20"/>
                      </w:rPr>
                      <w:t>english, telugu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  <w:sz w:val="20"/>
                    <w:szCs w:val="20"/>
                  </w:rPr>
                  <w:id w:val="1384144997"/>
                  <w:placeholder>
                    <w:docPart w:val="98AD4C7C587C4B6CA38CE58A8AF44BAC"/>
                  </w:placeholder>
                </w:sdtPr>
                <w:sdtEndPr>
                  <w:rPr>
                    <w:caps/>
                    <w:kern w:val="20"/>
                    <w:szCs w:val="18"/>
                  </w:rPr>
                </w:sdtEndPr>
                <w:sdtContent>
                  <w:p w:rsidR="006F00B2" w:rsidRPr="00FE0B2F" w:rsidRDefault="00EC0A37" w:rsidP="00FE0B2F">
                    <w:pPr>
                      <w:pStyle w:val="Heading2"/>
                      <w:spacing w:line="240" w:lineRule="auto"/>
                      <w:ind w:right="-5040"/>
                      <w:rPr>
                        <w:color w:val="595959" w:themeColor="text1" w:themeTint="A6"/>
                        <w:sz w:val="20"/>
                      </w:rPr>
                    </w:pPr>
                    <w:r w:rsidRPr="00A94F01">
                      <w:rPr>
                        <w:rStyle w:val="Strong"/>
                        <w:sz w:val="20"/>
                        <w:szCs w:val="20"/>
                      </w:rPr>
                      <w:t xml:space="preserve">intrests    </w:t>
                    </w:r>
                    <w:r w:rsidR="006F00B2" w:rsidRPr="00A94F01">
                      <w:rPr>
                        <w:rStyle w:val="Strong"/>
                        <w:sz w:val="20"/>
                        <w:szCs w:val="20"/>
                      </w:rPr>
                      <w:t xml:space="preserve">            : </w:t>
                    </w:r>
                    <w:r w:rsidR="006B120A" w:rsidRPr="00A94F01">
                      <w:rPr>
                        <w:rFonts w:ascii="Arial" w:hAnsi="Arial" w:cs="Arial"/>
                        <w:color w:val="000000"/>
                        <w:sz w:val="20"/>
                        <w:szCs w:val="20"/>
                        <w:shd w:val="clear" w:color="auto" w:fill="FFFFFF"/>
                      </w:rPr>
                      <w:t>cooking,</w:t>
                    </w:r>
                    <w:r w:rsidR="00C729BC" w:rsidRPr="00A94F01">
                      <w:rPr>
                        <w:rFonts w:ascii="Arial" w:hAnsi="Arial" w:cs="Arial"/>
                        <w:color w:val="000000"/>
                        <w:sz w:val="20"/>
                        <w:szCs w:val="20"/>
                        <w:shd w:val="clear" w:color="auto" w:fill="FFFFFF"/>
                      </w:rPr>
                      <w:t xml:space="preserve"> singing </w:t>
                    </w:r>
                    <w:r w:rsidR="00FE63AA" w:rsidRPr="00A94F01">
                      <w:rPr>
                        <w:rFonts w:ascii="Arial" w:hAnsi="Arial" w:cs="Arial"/>
                        <w:color w:val="000000"/>
                        <w:sz w:val="20"/>
                        <w:szCs w:val="20"/>
                        <w:shd w:val="clear" w:color="auto" w:fill="FFFFFF"/>
                      </w:rPr>
                      <w:t>and traveling.</w:t>
                    </w:r>
                  </w:p>
                </w:sdtContent>
              </w:sdt>
            </w:sdtContent>
          </w:sdt>
        </w:tc>
      </w:tr>
      <w:tr w:rsidR="006F00B2" w:rsidRPr="009E678F" w:rsidTr="007823B2">
        <w:trPr>
          <w:trHeight w:val="1491"/>
        </w:trPr>
        <w:tc>
          <w:tcPr>
            <w:tcW w:w="2127" w:type="dxa"/>
          </w:tcPr>
          <w:p w:rsidR="006F00B2" w:rsidRDefault="00E13852" w:rsidP="00194A9A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s</w:t>
            </w:r>
            <w:r w:rsidR="006F00B2">
              <w:rPr>
                <w:sz w:val="20"/>
              </w:rPr>
              <w:t>declaration</w:t>
            </w:r>
          </w:p>
        </w:tc>
        <w:tc>
          <w:tcPr>
            <w:tcW w:w="7515" w:type="dxa"/>
          </w:tcPr>
          <w:p w:rsidR="006F00B2" w:rsidRDefault="006F00B2" w:rsidP="00FE0B2F">
            <w:pPr>
              <w:pStyle w:val="Heading2"/>
              <w:spacing w:before="100" w:beforeAutospacing="1" w:after="100" w:afterAutospacing="1" w:line="240" w:lineRule="auto"/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I hereby sole</w:t>
            </w:r>
            <w:r w:rsidRPr="006F3EA0">
              <w:rPr>
                <w:rStyle w:val="Strong"/>
                <w:b w:val="0"/>
                <w:sz w:val="20"/>
              </w:rPr>
              <w:t>ly declare that the above furnished details are correct to the best of my knowledge.</w:t>
            </w:r>
          </w:p>
          <w:p w:rsidR="006F00B2" w:rsidRPr="006F3EA0" w:rsidRDefault="006F00B2" w:rsidP="00194A9A">
            <w:pPr>
              <w:spacing w:line="240" w:lineRule="auto"/>
            </w:pPr>
          </w:p>
          <w:p w:rsidR="006F00B2" w:rsidRPr="006F3EA0" w:rsidRDefault="007E4120" w:rsidP="00194A9A">
            <w:pPr>
              <w:spacing w:line="240" w:lineRule="auto"/>
              <w:ind w:left="-1788"/>
            </w:pPr>
            <w:r>
              <w:t>R</w:t>
            </w:r>
            <w:r w:rsidR="006F00B2">
              <w:t>a</w:t>
            </w:r>
          </w:p>
        </w:tc>
      </w:tr>
    </w:tbl>
    <w:p w:rsidR="001F6FC5" w:rsidRDefault="005F2088" w:rsidP="00194A9A">
      <w:pPr>
        <w:spacing w:line="240" w:lineRule="auto"/>
        <w:rPr>
          <w:sz w:val="20"/>
        </w:rPr>
      </w:pPr>
      <w:r>
        <w:rPr>
          <w:sz w:val="20"/>
        </w:rPr>
        <w:t xml:space="preserve">PLACE: </w:t>
      </w:r>
    </w:p>
    <w:p w:rsidR="006F3EA0" w:rsidRPr="001F6FC5" w:rsidRDefault="00DA3557" w:rsidP="00194A9A">
      <w:pPr>
        <w:spacing w:line="240" w:lineRule="auto"/>
        <w:rPr>
          <w:sz w:val="20"/>
        </w:rPr>
      </w:pPr>
      <w:r>
        <w:rPr>
          <w:sz w:val="20"/>
        </w:rPr>
        <w:t>DATE:</w:t>
      </w:r>
      <w:r w:rsidR="00B6115A">
        <w:rPr>
          <w:sz w:val="20"/>
        </w:rPr>
        <w:tab/>
      </w:r>
      <w:r w:rsidR="00B6115A">
        <w:rPr>
          <w:sz w:val="20"/>
        </w:rPr>
        <w:tab/>
      </w:r>
      <w:r w:rsidR="00B6115A">
        <w:rPr>
          <w:sz w:val="20"/>
        </w:rPr>
        <w:tab/>
      </w:r>
      <w:r w:rsidR="00B6115A">
        <w:rPr>
          <w:sz w:val="20"/>
        </w:rPr>
        <w:tab/>
      </w:r>
      <w:r w:rsidR="00B6115A">
        <w:rPr>
          <w:sz w:val="20"/>
        </w:rPr>
        <w:tab/>
      </w:r>
      <w:r w:rsidR="00B6115A">
        <w:rPr>
          <w:sz w:val="20"/>
        </w:rPr>
        <w:tab/>
      </w:r>
      <w:r w:rsidR="00B6115A">
        <w:rPr>
          <w:sz w:val="20"/>
        </w:rPr>
        <w:tab/>
      </w:r>
      <w:r w:rsidR="006C4183">
        <w:rPr>
          <w:sz w:val="20"/>
        </w:rPr>
        <w:t xml:space="preserve">                                         </w:t>
      </w:r>
      <w:r w:rsidR="006F3EA0">
        <w:rPr>
          <w:sz w:val="20"/>
        </w:rPr>
        <w:t>[</w:t>
      </w:r>
      <w:r w:rsidR="006B120A">
        <w:rPr>
          <w:b/>
          <w:sz w:val="20"/>
        </w:rPr>
        <w:t>M SITA</w:t>
      </w:r>
      <w:r w:rsidR="006F3EA0">
        <w:rPr>
          <w:b/>
          <w:sz w:val="20"/>
        </w:rPr>
        <w:t>]</w:t>
      </w:r>
    </w:p>
    <w:sectPr w:rsidR="006F3EA0" w:rsidRPr="001F6FC5" w:rsidSect="00D23FD4">
      <w:footerReference w:type="default" r:id="rId9"/>
      <w:pgSz w:w="12240" w:h="15840"/>
      <w:pgMar w:top="568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5DD8" w:rsidRDefault="00385DD8">
      <w:pPr>
        <w:spacing w:after="0" w:line="240" w:lineRule="auto"/>
      </w:pPr>
      <w:r>
        <w:separator/>
      </w:r>
    </w:p>
  </w:endnote>
  <w:endnote w:type="continuationSeparator" w:id="1">
    <w:p w:rsidR="00385DD8" w:rsidRDefault="00385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FD4" w:rsidRDefault="00D23FD4">
    <w:pPr>
      <w:pStyle w:val="Footer"/>
    </w:pPr>
    <w:r>
      <w:t xml:space="preserve">Page </w:t>
    </w:r>
    <w:r w:rsidR="00D94323">
      <w:fldChar w:fldCharType="begin"/>
    </w:r>
    <w:r>
      <w:instrText xml:space="preserve"> PAGE </w:instrText>
    </w:r>
    <w:r w:rsidR="00D94323">
      <w:fldChar w:fldCharType="separate"/>
    </w:r>
    <w:r w:rsidR="00851411">
      <w:rPr>
        <w:noProof/>
      </w:rPr>
      <w:t>2</w:t>
    </w:r>
    <w:r w:rsidR="00D94323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5DD8" w:rsidRDefault="00385DD8">
      <w:pPr>
        <w:spacing w:after="0" w:line="240" w:lineRule="auto"/>
      </w:pPr>
      <w:r>
        <w:separator/>
      </w:r>
    </w:p>
  </w:footnote>
  <w:footnote w:type="continuationSeparator" w:id="1">
    <w:p w:rsidR="00385DD8" w:rsidRDefault="00385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34F1A"/>
    <w:multiLevelType w:val="hybridMultilevel"/>
    <w:tmpl w:val="DFB4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87BF9"/>
    <w:multiLevelType w:val="hybridMultilevel"/>
    <w:tmpl w:val="817CE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D0837"/>
    <w:multiLevelType w:val="hybridMultilevel"/>
    <w:tmpl w:val="9B5E0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E827D7"/>
    <w:multiLevelType w:val="hybridMultilevel"/>
    <w:tmpl w:val="31EA6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C028E0"/>
    <w:multiLevelType w:val="hybridMultilevel"/>
    <w:tmpl w:val="9EEEB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384E6B"/>
    <w:multiLevelType w:val="hybridMultilevel"/>
    <w:tmpl w:val="6A10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2B54BD"/>
    <w:multiLevelType w:val="hybridMultilevel"/>
    <w:tmpl w:val="16DE81F0"/>
    <w:lvl w:ilvl="0" w:tplc="420EA63A">
      <w:start w:val="1"/>
      <w:numFmt w:val="bullet"/>
      <w:lvlText w:val="•"/>
      <w:lvlJc w:val="left"/>
      <w:pPr>
        <w:ind w:left="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BA9294">
      <w:start w:val="1"/>
      <w:numFmt w:val="bullet"/>
      <w:lvlText w:val="o"/>
      <w:lvlJc w:val="left"/>
      <w:pPr>
        <w:ind w:left="1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0A2EBA">
      <w:start w:val="1"/>
      <w:numFmt w:val="bullet"/>
      <w:lvlText w:val="▪"/>
      <w:lvlJc w:val="left"/>
      <w:pPr>
        <w:ind w:left="2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2AFC8E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A49FF2">
      <w:start w:val="1"/>
      <w:numFmt w:val="bullet"/>
      <w:lvlText w:val="o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9A20D4">
      <w:start w:val="1"/>
      <w:numFmt w:val="bullet"/>
      <w:lvlText w:val="▪"/>
      <w:lvlJc w:val="left"/>
      <w:pPr>
        <w:ind w:left="4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7AEB62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CC52D4">
      <w:start w:val="1"/>
      <w:numFmt w:val="bullet"/>
      <w:lvlText w:val="o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00312E">
      <w:start w:val="1"/>
      <w:numFmt w:val="bullet"/>
      <w:lvlText w:val="▪"/>
      <w:lvlJc w:val="left"/>
      <w:pPr>
        <w:ind w:left="6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69437C7"/>
    <w:multiLevelType w:val="hybridMultilevel"/>
    <w:tmpl w:val="059CA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D204AB"/>
    <w:multiLevelType w:val="hybridMultilevel"/>
    <w:tmpl w:val="E318A374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9">
    <w:nsid w:val="6A5747CE"/>
    <w:multiLevelType w:val="hybridMultilevel"/>
    <w:tmpl w:val="EEAA9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1B718C"/>
    <w:multiLevelType w:val="hybridMultilevel"/>
    <w:tmpl w:val="C27A5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336BE6"/>
    <w:multiLevelType w:val="hybridMultilevel"/>
    <w:tmpl w:val="1FDEEF26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9"/>
  </w:num>
  <w:num w:numId="7">
    <w:abstractNumId w:val="4"/>
  </w:num>
  <w:num w:numId="8">
    <w:abstractNumId w:val="1"/>
  </w:num>
  <w:num w:numId="9">
    <w:abstractNumId w:val="8"/>
  </w:num>
  <w:num w:numId="10">
    <w:abstractNumId w:val="11"/>
  </w:num>
  <w:num w:numId="11">
    <w:abstractNumId w:val="10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B61BA"/>
    <w:rsid w:val="000001EF"/>
    <w:rsid w:val="00015DBD"/>
    <w:rsid w:val="00021F00"/>
    <w:rsid w:val="0007618C"/>
    <w:rsid w:val="000A2535"/>
    <w:rsid w:val="000B61BA"/>
    <w:rsid w:val="000C6B85"/>
    <w:rsid w:val="00107DC3"/>
    <w:rsid w:val="00125458"/>
    <w:rsid w:val="00146745"/>
    <w:rsid w:val="00160205"/>
    <w:rsid w:val="001648DA"/>
    <w:rsid w:val="001663E5"/>
    <w:rsid w:val="00194A9A"/>
    <w:rsid w:val="00195D1C"/>
    <w:rsid w:val="001D650A"/>
    <w:rsid w:val="001F6FC5"/>
    <w:rsid w:val="002062DA"/>
    <w:rsid w:val="00230402"/>
    <w:rsid w:val="0023711D"/>
    <w:rsid w:val="00240B51"/>
    <w:rsid w:val="00247F97"/>
    <w:rsid w:val="00257577"/>
    <w:rsid w:val="002A0D61"/>
    <w:rsid w:val="002D14CB"/>
    <w:rsid w:val="002D4917"/>
    <w:rsid w:val="002D7AD8"/>
    <w:rsid w:val="002D7EA0"/>
    <w:rsid w:val="002F5DFC"/>
    <w:rsid w:val="0032506D"/>
    <w:rsid w:val="003328E7"/>
    <w:rsid w:val="00337002"/>
    <w:rsid w:val="003566E0"/>
    <w:rsid w:val="00373827"/>
    <w:rsid w:val="003754AA"/>
    <w:rsid w:val="003800F0"/>
    <w:rsid w:val="003814D4"/>
    <w:rsid w:val="00385DD8"/>
    <w:rsid w:val="00390180"/>
    <w:rsid w:val="00392A8B"/>
    <w:rsid w:val="003D62FB"/>
    <w:rsid w:val="004333D1"/>
    <w:rsid w:val="00436764"/>
    <w:rsid w:val="00441180"/>
    <w:rsid w:val="00445D85"/>
    <w:rsid w:val="00470974"/>
    <w:rsid w:val="004830B7"/>
    <w:rsid w:val="00485E1F"/>
    <w:rsid w:val="004A6BAC"/>
    <w:rsid w:val="004E7BDD"/>
    <w:rsid w:val="004F6217"/>
    <w:rsid w:val="005159AD"/>
    <w:rsid w:val="00564DE9"/>
    <w:rsid w:val="00572D36"/>
    <w:rsid w:val="005A3938"/>
    <w:rsid w:val="005B6A2A"/>
    <w:rsid w:val="005D09CB"/>
    <w:rsid w:val="005F2088"/>
    <w:rsid w:val="00601CE6"/>
    <w:rsid w:val="00630ED6"/>
    <w:rsid w:val="0063118F"/>
    <w:rsid w:val="00643603"/>
    <w:rsid w:val="006701C0"/>
    <w:rsid w:val="00682BF2"/>
    <w:rsid w:val="006A1C0D"/>
    <w:rsid w:val="006B120A"/>
    <w:rsid w:val="006C2FD8"/>
    <w:rsid w:val="006C4183"/>
    <w:rsid w:val="006F00B2"/>
    <w:rsid w:val="006F3EA0"/>
    <w:rsid w:val="0071527D"/>
    <w:rsid w:val="0073444B"/>
    <w:rsid w:val="00747449"/>
    <w:rsid w:val="007823B2"/>
    <w:rsid w:val="007C067D"/>
    <w:rsid w:val="007D5B33"/>
    <w:rsid w:val="007E4120"/>
    <w:rsid w:val="00810752"/>
    <w:rsid w:val="00851411"/>
    <w:rsid w:val="008C4C05"/>
    <w:rsid w:val="008C67A3"/>
    <w:rsid w:val="008F5F10"/>
    <w:rsid w:val="00905330"/>
    <w:rsid w:val="00932536"/>
    <w:rsid w:val="0093423B"/>
    <w:rsid w:val="0095563E"/>
    <w:rsid w:val="00964985"/>
    <w:rsid w:val="00966076"/>
    <w:rsid w:val="009A56B4"/>
    <w:rsid w:val="009A5777"/>
    <w:rsid w:val="009B0637"/>
    <w:rsid w:val="009E678F"/>
    <w:rsid w:val="00A022E0"/>
    <w:rsid w:val="00A0792A"/>
    <w:rsid w:val="00A07CA9"/>
    <w:rsid w:val="00A261C6"/>
    <w:rsid w:val="00A32EE1"/>
    <w:rsid w:val="00A471F3"/>
    <w:rsid w:val="00A60E92"/>
    <w:rsid w:val="00A94F01"/>
    <w:rsid w:val="00AD0486"/>
    <w:rsid w:val="00AD2534"/>
    <w:rsid w:val="00AE04A6"/>
    <w:rsid w:val="00B07E39"/>
    <w:rsid w:val="00B31937"/>
    <w:rsid w:val="00B6115A"/>
    <w:rsid w:val="00B74984"/>
    <w:rsid w:val="00BB716C"/>
    <w:rsid w:val="00BD0E16"/>
    <w:rsid w:val="00C10454"/>
    <w:rsid w:val="00C12DB0"/>
    <w:rsid w:val="00C24EDD"/>
    <w:rsid w:val="00C45DB6"/>
    <w:rsid w:val="00C70307"/>
    <w:rsid w:val="00C729BC"/>
    <w:rsid w:val="00C73E5A"/>
    <w:rsid w:val="00C8202B"/>
    <w:rsid w:val="00C83927"/>
    <w:rsid w:val="00CB0B16"/>
    <w:rsid w:val="00CD10C8"/>
    <w:rsid w:val="00CE0436"/>
    <w:rsid w:val="00CF6EFE"/>
    <w:rsid w:val="00D21EB7"/>
    <w:rsid w:val="00D23FD4"/>
    <w:rsid w:val="00D50FA6"/>
    <w:rsid w:val="00D867CC"/>
    <w:rsid w:val="00D94323"/>
    <w:rsid w:val="00DA063B"/>
    <w:rsid w:val="00DA3557"/>
    <w:rsid w:val="00DB041A"/>
    <w:rsid w:val="00DB2123"/>
    <w:rsid w:val="00DB48FB"/>
    <w:rsid w:val="00DD2D4D"/>
    <w:rsid w:val="00DD6CFD"/>
    <w:rsid w:val="00DE6EAE"/>
    <w:rsid w:val="00DF0443"/>
    <w:rsid w:val="00E12839"/>
    <w:rsid w:val="00E13852"/>
    <w:rsid w:val="00E16AE9"/>
    <w:rsid w:val="00E41451"/>
    <w:rsid w:val="00E663C4"/>
    <w:rsid w:val="00E87CF6"/>
    <w:rsid w:val="00EC0A37"/>
    <w:rsid w:val="00EC7B57"/>
    <w:rsid w:val="00ED1C86"/>
    <w:rsid w:val="00F01CEC"/>
    <w:rsid w:val="00F01E0E"/>
    <w:rsid w:val="00F137A7"/>
    <w:rsid w:val="00F22D6E"/>
    <w:rsid w:val="00F62AB7"/>
    <w:rsid w:val="00F976E6"/>
    <w:rsid w:val="00FB24DA"/>
    <w:rsid w:val="00FE0B2F"/>
    <w:rsid w:val="00FE1C87"/>
    <w:rsid w:val="00FE63AA"/>
    <w:rsid w:val="00FE7D5C"/>
    <w:rsid w:val="00FF44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E16"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BD0E16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D0E16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BD0E16"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D0E16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sid w:val="00BD0E16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sid w:val="00BD0E16"/>
    <w:rPr>
      <w:color w:val="808080"/>
    </w:rPr>
  </w:style>
  <w:style w:type="table" w:customStyle="1" w:styleId="ResumeTable">
    <w:name w:val="Resume Table"/>
    <w:basedOn w:val="TableNormal"/>
    <w:uiPriority w:val="99"/>
    <w:rsid w:val="00BD0E16"/>
    <w:pPr>
      <w:spacing w:before="40" w:line="288" w:lineRule="auto"/>
    </w:pPr>
    <w:rPr>
      <w:color w:val="595959" w:themeColor="text1" w:themeTint="A6"/>
      <w:sz w:val="20"/>
      <w:szCs w:val="20"/>
    </w:rPr>
    <w:tblPr>
      <w:tblInd w:w="0" w:type="dxa"/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rsid w:val="00BD0E1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3"/>
    <w:qFormat/>
    <w:rsid w:val="00BD0E16"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sid w:val="00BD0E1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BD0E16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rsid w:val="00BD0E16"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0"/>
    <w:unhideWhenUsed/>
    <w:qFormat/>
    <w:rsid w:val="00BD0E16"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rsid w:val="00BD0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E16"/>
  </w:style>
  <w:style w:type="paragraph" w:styleId="Footer">
    <w:name w:val="footer"/>
    <w:basedOn w:val="Normal"/>
    <w:link w:val="FooterChar"/>
    <w:uiPriority w:val="99"/>
    <w:unhideWhenUsed/>
    <w:qFormat/>
    <w:rsid w:val="00BD0E16"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BD0E16"/>
    <w:rPr>
      <w:b/>
      <w:bCs/>
      <w:caps/>
      <w:color w:val="7C9E0E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0B61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839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932536"/>
    <w:pPr>
      <w:spacing w:after="0" w:line="240" w:lineRule="auto"/>
    </w:pPr>
    <w:rPr>
      <w:rFonts w:ascii="Courier New" w:eastAsia="Times New Roman" w:hAnsi="Courier New" w:cs="Bookman Old Style"/>
      <w:color w:val="000000"/>
      <w:sz w:val="24"/>
      <w:szCs w:val="22"/>
      <w:lang w:eastAsia="en-US"/>
    </w:rPr>
  </w:style>
  <w:style w:type="character" w:customStyle="1" w:styleId="PlainTextChar">
    <w:name w:val="Plain Text Char"/>
    <w:basedOn w:val="DefaultParagraphFont"/>
    <w:link w:val="PlainText"/>
    <w:rsid w:val="00932536"/>
    <w:rPr>
      <w:rFonts w:ascii="Courier New" w:eastAsia="Times New Roman" w:hAnsi="Courier New" w:cs="Bookman Old Style"/>
      <w:color w:val="000000"/>
      <w:sz w:val="24"/>
      <w:szCs w:val="22"/>
      <w:lang w:eastAsia="en-US"/>
    </w:rPr>
  </w:style>
  <w:style w:type="paragraph" w:customStyle="1" w:styleId="Default">
    <w:name w:val="Default"/>
    <w:rsid w:val="003738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veen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573939F3F8740A0A0FA7AEE0A15C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DD4CF-9CC1-440C-A70D-BA65AE4255D2}"/>
      </w:docPartPr>
      <w:docPartBody>
        <w:p w:rsidR="00740A73" w:rsidRDefault="00B65D36">
          <w:pPr>
            <w:pStyle w:val="7573939F3F8740A0A0FA7AEE0A15CE4B"/>
          </w:pPr>
          <w:r>
            <w:t>[Your Name]</w:t>
          </w:r>
        </w:p>
      </w:docPartBody>
    </w:docPart>
    <w:docPart>
      <w:docPartPr>
        <w:name w:val="B189CB3E1E304B4092A561B5E2866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06A33-9D21-4014-A9D0-A695DCA9EF80}"/>
      </w:docPartPr>
      <w:docPartBody>
        <w:p w:rsidR="00740A73" w:rsidRDefault="00B65D36">
          <w:pPr>
            <w:pStyle w:val="B189CB3E1E304B4092A561B5E2866CD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C6022EF6C954F4581F211BEF2241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67F1F-B884-4E8F-AEA7-70B515EC4385}"/>
      </w:docPartPr>
      <w:docPartBody>
        <w:p w:rsidR="00740A73" w:rsidRDefault="00577769" w:rsidP="00577769">
          <w:pPr>
            <w:pStyle w:val="7C6022EF6C954F4581F211BEF224192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9DC4BF505574E09BFD110FBE6D6B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96BE7-4C83-4CD9-9681-F0A4AFB9D988}"/>
      </w:docPartPr>
      <w:docPartBody>
        <w:p w:rsidR="00740A73" w:rsidRDefault="00577769" w:rsidP="00577769">
          <w:pPr>
            <w:pStyle w:val="59DC4BF505574E09BFD110FBE6D6B44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8FE87B91994C46A9B5981D67187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49E19-7B40-485E-B081-8B7F11E014A8}"/>
      </w:docPartPr>
      <w:docPartBody>
        <w:p w:rsidR="00F766E9" w:rsidRDefault="00D12D7D" w:rsidP="00D12D7D">
          <w:pPr>
            <w:pStyle w:val="C78FE87B91994C46A9B5981D671875A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9C2068259B4E779F7C0B5202EC6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C82D1-26F9-43C3-A207-CA8999513053}"/>
      </w:docPartPr>
      <w:docPartBody>
        <w:p w:rsidR="00F766E9" w:rsidRDefault="00D12D7D" w:rsidP="00D12D7D">
          <w:pPr>
            <w:pStyle w:val="D49C2068259B4E779F7C0B5202EC653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99A16E4BA5E429C9CB85072B40BB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25985-9B10-496D-BFFB-084CA6877F03}"/>
      </w:docPartPr>
      <w:docPartBody>
        <w:p w:rsidR="00F766E9" w:rsidRDefault="00D12D7D" w:rsidP="00D12D7D">
          <w:pPr>
            <w:pStyle w:val="999A16E4BA5E429C9CB85072B40BB4A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748C47AC454C1CAEBE8D3222BA8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F2204-383C-49C6-9705-8C2BEF1EC798}"/>
      </w:docPartPr>
      <w:docPartBody>
        <w:p w:rsidR="00F766E9" w:rsidRDefault="00D12D7D" w:rsidP="00D12D7D">
          <w:pPr>
            <w:pStyle w:val="A9748C47AC454C1CAEBE8D3222BA8AB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6BD534AD23D443291962A546FE98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C3883-6B9D-423E-8ED5-5CC336B677C5}"/>
      </w:docPartPr>
      <w:docPartBody>
        <w:p w:rsidR="00342095" w:rsidRDefault="000F02C6" w:rsidP="000F02C6">
          <w:pPr>
            <w:pStyle w:val="96BD534AD23D443291962A546FE980E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77769"/>
    <w:rsid w:val="000F02C6"/>
    <w:rsid w:val="001D63E7"/>
    <w:rsid w:val="00255DEC"/>
    <w:rsid w:val="002F2353"/>
    <w:rsid w:val="00342095"/>
    <w:rsid w:val="00553D76"/>
    <w:rsid w:val="005673AB"/>
    <w:rsid w:val="00577769"/>
    <w:rsid w:val="005E12D3"/>
    <w:rsid w:val="006C3EC4"/>
    <w:rsid w:val="006F73B3"/>
    <w:rsid w:val="00740A73"/>
    <w:rsid w:val="007F42A5"/>
    <w:rsid w:val="0087445F"/>
    <w:rsid w:val="00980AB0"/>
    <w:rsid w:val="009F5543"/>
    <w:rsid w:val="00AA6374"/>
    <w:rsid w:val="00AB157E"/>
    <w:rsid w:val="00B32CE7"/>
    <w:rsid w:val="00B65D36"/>
    <w:rsid w:val="00B725D1"/>
    <w:rsid w:val="00BE3FE4"/>
    <w:rsid w:val="00C44921"/>
    <w:rsid w:val="00CA3E82"/>
    <w:rsid w:val="00CD4CF8"/>
    <w:rsid w:val="00D12D7D"/>
    <w:rsid w:val="00D83745"/>
    <w:rsid w:val="00DD1BA0"/>
    <w:rsid w:val="00E31F7F"/>
    <w:rsid w:val="00E450F0"/>
    <w:rsid w:val="00F766E9"/>
    <w:rsid w:val="00FD2D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73939F3F8740A0A0FA7AEE0A15CE4B">
    <w:name w:val="7573939F3F8740A0A0FA7AEE0A15CE4B"/>
    <w:rsid w:val="009F5543"/>
  </w:style>
  <w:style w:type="paragraph" w:customStyle="1" w:styleId="26C66F8BF5834F568736D738517BE694">
    <w:name w:val="26C66F8BF5834F568736D738517BE694"/>
    <w:rsid w:val="009F5543"/>
  </w:style>
  <w:style w:type="paragraph" w:customStyle="1" w:styleId="43D1423C6C4249EA8850AA519640007D">
    <w:name w:val="43D1423C6C4249EA8850AA519640007D"/>
    <w:rsid w:val="009F5543"/>
  </w:style>
  <w:style w:type="paragraph" w:customStyle="1" w:styleId="0165CEEB7CD945BEB8867803FEF79821">
    <w:name w:val="0165CEEB7CD945BEB8867803FEF79821"/>
    <w:rsid w:val="009F5543"/>
  </w:style>
  <w:style w:type="paragraph" w:customStyle="1" w:styleId="FCA4F20BB54F45419FB67DDFEDD484D3">
    <w:name w:val="FCA4F20BB54F45419FB67DDFEDD484D3"/>
    <w:rsid w:val="009F5543"/>
  </w:style>
  <w:style w:type="paragraph" w:customStyle="1" w:styleId="B03833C6F77449289492A121F7922F96">
    <w:name w:val="B03833C6F77449289492A121F7922F96"/>
    <w:rsid w:val="009F5543"/>
  </w:style>
  <w:style w:type="character" w:styleId="PlaceholderText">
    <w:name w:val="Placeholder Text"/>
    <w:basedOn w:val="DefaultParagraphFont"/>
    <w:uiPriority w:val="99"/>
    <w:semiHidden/>
    <w:rsid w:val="000F02C6"/>
    <w:rPr>
      <w:color w:val="808080"/>
    </w:rPr>
  </w:style>
  <w:style w:type="paragraph" w:customStyle="1" w:styleId="B189CB3E1E304B4092A561B5E2866CD0">
    <w:name w:val="B189CB3E1E304B4092A561B5E2866CD0"/>
    <w:rsid w:val="009F5543"/>
  </w:style>
  <w:style w:type="character" w:styleId="Strong">
    <w:name w:val="Strong"/>
    <w:basedOn w:val="DefaultParagraphFont"/>
    <w:uiPriority w:val="22"/>
    <w:qFormat/>
    <w:rsid w:val="00740A73"/>
    <w:rPr>
      <w:b/>
      <w:bCs/>
    </w:rPr>
  </w:style>
  <w:style w:type="paragraph" w:customStyle="1" w:styleId="6DB4CA4B0F044ED0A2DFB526578A4378">
    <w:name w:val="6DB4CA4B0F044ED0A2DFB526578A4378"/>
    <w:rsid w:val="009F5543"/>
  </w:style>
  <w:style w:type="paragraph" w:customStyle="1" w:styleId="C2FD202704194A8C9C5CC38D3E859E32">
    <w:name w:val="C2FD202704194A8C9C5CC38D3E859E32"/>
    <w:rsid w:val="009F5543"/>
  </w:style>
  <w:style w:type="paragraph" w:customStyle="1" w:styleId="2CBF93299AFC4E00B0915D4A2F93CFA2">
    <w:name w:val="2CBF93299AFC4E00B0915D4A2F93CFA2"/>
    <w:rsid w:val="009F5543"/>
  </w:style>
  <w:style w:type="paragraph" w:customStyle="1" w:styleId="7011D1D308C04B5898537920B37CE57B">
    <w:name w:val="7011D1D308C04B5898537920B37CE57B"/>
    <w:rsid w:val="009F5543"/>
  </w:style>
  <w:style w:type="paragraph" w:customStyle="1" w:styleId="195F1F618A5044C6B954D03891C43E63">
    <w:name w:val="195F1F618A5044C6B954D03891C43E63"/>
    <w:rsid w:val="009F5543"/>
  </w:style>
  <w:style w:type="paragraph" w:customStyle="1" w:styleId="C857A1422FDB469ABCE9834514FEB0FA">
    <w:name w:val="C857A1422FDB469ABCE9834514FEB0FA"/>
    <w:rsid w:val="009F5543"/>
  </w:style>
  <w:style w:type="paragraph" w:customStyle="1" w:styleId="04028434E20A45CFAD1826834EFA32A7">
    <w:name w:val="04028434E20A45CFAD1826834EFA32A7"/>
    <w:rsid w:val="009F5543"/>
  </w:style>
  <w:style w:type="paragraph" w:customStyle="1" w:styleId="0E9125BB46A84D529A241E6877FFC36A">
    <w:name w:val="0E9125BB46A84D529A241E6877FFC36A"/>
    <w:rsid w:val="009F5543"/>
  </w:style>
  <w:style w:type="paragraph" w:customStyle="1" w:styleId="8B0F09796C5E47C29F84B9139B0030E2">
    <w:name w:val="8B0F09796C5E47C29F84B9139B0030E2"/>
    <w:rsid w:val="009F5543"/>
  </w:style>
  <w:style w:type="paragraph" w:customStyle="1" w:styleId="408E8E873AE44939B5AA7670903FF980">
    <w:name w:val="408E8E873AE44939B5AA7670903FF980"/>
    <w:rsid w:val="009F5543"/>
  </w:style>
  <w:style w:type="paragraph" w:customStyle="1" w:styleId="3472899836FA4241898A8CB37BD67C83">
    <w:name w:val="3472899836FA4241898A8CB37BD67C83"/>
    <w:rsid w:val="009F5543"/>
  </w:style>
  <w:style w:type="paragraph" w:customStyle="1" w:styleId="4CCD4527264C46F6911E186922778519">
    <w:name w:val="4CCD4527264C46F6911E186922778519"/>
    <w:rsid w:val="009F5543"/>
  </w:style>
  <w:style w:type="paragraph" w:customStyle="1" w:styleId="F0E46A1172104202916F8293E1F0A6DE">
    <w:name w:val="F0E46A1172104202916F8293E1F0A6DE"/>
    <w:rsid w:val="009F5543"/>
  </w:style>
  <w:style w:type="paragraph" w:customStyle="1" w:styleId="BC4A4F551ABE4156A029AAEB5DB4A86A">
    <w:name w:val="BC4A4F551ABE4156A029AAEB5DB4A86A"/>
    <w:rsid w:val="009F5543"/>
  </w:style>
  <w:style w:type="paragraph" w:customStyle="1" w:styleId="E15012A041FF44EFB039B7D3B137B8DB">
    <w:name w:val="E15012A041FF44EFB039B7D3B137B8DB"/>
    <w:rsid w:val="00577769"/>
  </w:style>
  <w:style w:type="paragraph" w:customStyle="1" w:styleId="2C0213A10D60435EA153FB34F7474E52">
    <w:name w:val="2C0213A10D60435EA153FB34F7474E52"/>
    <w:rsid w:val="00577769"/>
  </w:style>
  <w:style w:type="paragraph" w:customStyle="1" w:styleId="F22CF377188A4370A6BF3346A5352DEB">
    <w:name w:val="F22CF377188A4370A6BF3346A5352DEB"/>
    <w:rsid w:val="00577769"/>
  </w:style>
  <w:style w:type="paragraph" w:customStyle="1" w:styleId="A6C57B08F2D24AF082D0D016907662D5">
    <w:name w:val="A6C57B08F2D24AF082D0D016907662D5"/>
    <w:rsid w:val="00577769"/>
  </w:style>
  <w:style w:type="paragraph" w:customStyle="1" w:styleId="E226292B18364658A85992940828563E">
    <w:name w:val="E226292B18364658A85992940828563E"/>
    <w:rsid w:val="00577769"/>
  </w:style>
  <w:style w:type="paragraph" w:customStyle="1" w:styleId="E51262FFDD4549AAA629ABEEC430212D">
    <w:name w:val="E51262FFDD4549AAA629ABEEC430212D"/>
    <w:rsid w:val="00577769"/>
  </w:style>
  <w:style w:type="paragraph" w:customStyle="1" w:styleId="942FEC4B24DC429CBC09D970F5C73F0B">
    <w:name w:val="942FEC4B24DC429CBC09D970F5C73F0B"/>
    <w:rsid w:val="00577769"/>
  </w:style>
  <w:style w:type="paragraph" w:customStyle="1" w:styleId="AA69C5E09749444FA5AE6DDF15C4BD00">
    <w:name w:val="AA69C5E09749444FA5AE6DDF15C4BD00"/>
    <w:rsid w:val="00577769"/>
  </w:style>
  <w:style w:type="paragraph" w:customStyle="1" w:styleId="F6B11F87A47E43E69EA6CA8C2DC05D0F">
    <w:name w:val="F6B11F87A47E43E69EA6CA8C2DC05D0F"/>
    <w:rsid w:val="00577769"/>
  </w:style>
  <w:style w:type="paragraph" w:customStyle="1" w:styleId="BC25F0BB5C3E4B7DA175FB34E01897AD">
    <w:name w:val="BC25F0BB5C3E4B7DA175FB34E01897AD"/>
    <w:rsid w:val="00577769"/>
  </w:style>
  <w:style w:type="paragraph" w:customStyle="1" w:styleId="6D3D658C59BF437ABCD989447E62FA6D">
    <w:name w:val="6D3D658C59BF437ABCD989447E62FA6D"/>
    <w:rsid w:val="00577769"/>
  </w:style>
  <w:style w:type="paragraph" w:customStyle="1" w:styleId="390FFA0717DA47BAB1076784EAB7E844">
    <w:name w:val="390FFA0717DA47BAB1076784EAB7E844"/>
    <w:rsid w:val="00577769"/>
  </w:style>
  <w:style w:type="paragraph" w:customStyle="1" w:styleId="9A7360049F79400EBFAAF14EE178C0D0">
    <w:name w:val="9A7360049F79400EBFAAF14EE178C0D0"/>
    <w:rsid w:val="00577769"/>
  </w:style>
  <w:style w:type="paragraph" w:customStyle="1" w:styleId="AADD3C763EC34D029235042AE9B517C5">
    <w:name w:val="AADD3C763EC34D029235042AE9B517C5"/>
    <w:rsid w:val="00577769"/>
  </w:style>
  <w:style w:type="paragraph" w:customStyle="1" w:styleId="B1848569D3644D75BEA117B92F5CC91E">
    <w:name w:val="B1848569D3644D75BEA117B92F5CC91E"/>
    <w:rsid w:val="00577769"/>
  </w:style>
  <w:style w:type="paragraph" w:customStyle="1" w:styleId="C5501E83CDDB409990D8E7A154E3375F">
    <w:name w:val="C5501E83CDDB409990D8E7A154E3375F"/>
    <w:rsid w:val="00577769"/>
  </w:style>
  <w:style w:type="paragraph" w:customStyle="1" w:styleId="16F1180D69CC49ACBEC0D0E01A0A8995">
    <w:name w:val="16F1180D69CC49ACBEC0D0E01A0A8995"/>
    <w:rsid w:val="00577769"/>
  </w:style>
  <w:style w:type="paragraph" w:customStyle="1" w:styleId="529A8913EA92457CAC303EDBFBE3A128">
    <w:name w:val="529A8913EA92457CAC303EDBFBE3A128"/>
    <w:rsid w:val="00577769"/>
  </w:style>
  <w:style w:type="paragraph" w:customStyle="1" w:styleId="689092DD4A44411AAF95E1D8D65729C7">
    <w:name w:val="689092DD4A44411AAF95E1D8D65729C7"/>
    <w:rsid w:val="00577769"/>
  </w:style>
  <w:style w:type="paragraph" w:customStyle="1" w:styleId="5893915426F14D35975399C9344A1963">
    <w:name w:val="5893915426F14D35975399C9344A1963"/>
    <w:rsid w:val="00577769"/>
  </w:style>
  <w:style w:type="paragraph" w:customStyle="1" w:styleId="77E66764595046D9883E61AFC4FA3335">
    <w:name w:val="77E66764595046D9883E61AFC4FA3335"/>
    <w:rsid w:val="00577769"/>
  </w:style>
  <w:style w:type="paragraph" w:customStyle="1" w:styleId="319E372C4C9A489DBCD7AEB1C6373B6D">
    <w:name w:val="319E372C4C9A489DBCD7AEB1C6373B6D"/>
    <w:rsid w:val="00577769"/>
  </w:style>
  <w:style w:type="paragraph" w:customStyle="1" w:styleId="3753CDA281B8456EAC970E80C94DDCF7">
    <w:name w:val="3753CDA281B8456EAC970E80C94DDCF7"/>
    <w:rsid w:val="00577769"/>
  </w:style>
  <w:style w:type="paragraph" w:customStyle="1" w:styleId="6A517DF26D6C4362AAE66B9631BEBC6F">
    <w:name w:val="6A517DF26D6C4362AAE66B9631BEBC6F"/>
    <w:rsid w:val="00577769"/>
  </w:style>
  <w:style w:type="paragraph" w:customStyle="1" w:styleId="0E7B2068EFD54797956585D601FCC69E">
    <w:name w:val="0E7B2068EFD54797956585D601FCC69E"/>
    <w:rsid w:val="00577769"/>
  </w:style>
  <w:style w:type="paragraph" w:customStyle="1" w:styleId="7C6022EF6C954F4581F211BEF224192F">
    <w:name w:val="7C6022EF6C954F4581F211BEF224192F"/>
    <w:rsid w:val="00577769"/>
  </w:style>
  <w:style w:type="paragraph" w:customStyle="1" w:styleId="2EC5872245FC43A988ADB5D71E3DC0FA">
    <w:name w:val="2EC5872245FC43A988ADB5D71E3DC0FA"/>
    <w:rsid w:val="00577769"/>
  </w:style>
  <w:style w:type="paragraph" w:customStyle="1" w:styleId="776113B585084C2C84AAABE9C37EC53F">
    <w:name w:val="776113B585084C2C84AAABE9C37EC53F"/>
    <w:rsid w:val="00577769"/>
  </w:style>
  <w:style w:type="paragraph" w:customStyle="1" w:styleId="6381CB0217BB4AFBB193843BD74DCB93">
    <w:name w:val="6381CB0217BB4AFBB193843BD74DCB93"/>
    <w:rsid w:val="00577769"/>
  </w:style>
  <w:style w:type="paragraph" w:customStyle="1" w:styleId="59DC4BF505574E09BFD110FBE6D6B446">
    <w:name w:val="59DC4BF505574E09BFD110FBE6D6B446"/>
    <w:rsid w:val="00577769"/>
  </w:style>
  <w:style w:type="paragraph" w:customStyle="1" w:styleId="9C2A0082576140DBA975F2DB35534C2E">
    <w:name w:val="9C2A0082576140DBA975F2DB35534C2E"/>
    <w:rsid w:val="00577769"/>
  </w:style>
  <w:style w:type="paragraph" w:customStyle="1" w:styleId="B3C8630170A14B6F996C52EC90DD3C13">
    <w:name w:val="B3C8630170A14B6F996C52EC90DD3C13"/>
    <w:rsid w:val="00577769"/>
  </w:style>
  <w:style w:type="paragraph" w:customStyle="1" w:styleId="7B1B466366234520B8DFF7B8CF7630DE">
    <w:name w:val="7B1B466366234520B8DFF7B8CF7630DE"/>
    <w:rsid w:val="00577769"/>
  </w:style>
  <w:style w:type="paragraph" w:customStyle="1" w:styleId="6600D42BE19343019A2AD8DA51F73A05">
    <w:name w:val="6600D42BE19343019A2AD8DA51F73A05"/>
    <w:rsid w:val="00740A73"/>
  </w:style>
  <w:style w:type="paragraph" w:customStyle="1" w:styleId="FED6CFEBD3D044FDA0225AB1AF03521B">
    <w:name w:val="FED6CFEBD3D044FDA0225AB1AF03521B"/>
    <w:rsid w:val="00740A73"/>
  </w:style>
  <w:style w:type="paragraph" w:customStyle="1" w:styleId="28C99C545E8C4C19ACA5F8DE87E0E247">
    <w:name w:val="28C99C545E8C4C19ACA5F8DE87E0E247"/>
    <w:rsid w:val="00740A73"/>
  </w:style>
  <w:style w:type="paragraph" w:customStyle="1" w:styleId="6AB186568A134D09BEC053B04CC77477">
    <w:name w:val="6AB186568A134D09BEC053B04CC77477"/>
    <w:rsid w:val="00740A73"/>
  </w:style>
  <w:style w:type="paragraph" w:customStyle="1" w:styleId="52643A084D0C4F08A705F958E39D0003">
    <w:name w:val="52643A084D0C4F08A705F958E39D0003"/>
    <w:rsid w:val="00740A73"/>
  </w:style>
  <w:style w:type="paragraph" w:customStyle="1" w:styleId="163826A984674543AB4BD07C5E6AFD1A">
    <w:name w:val="163826A984674543AB4BD07C5E6AFD1A"/>
    <w:rsid w:val="00740A73"/>
  </w:style>
  <w:style w:type="paragraph" w:customStyle="1" w:styleId="6A769612D1CC469EA4B92F394E2A0C7C">
    <w:name w:val="6A769612D1CC469EA4B92F394E2A0C7C"/>
    <w:rsid w:val="00740A73"/>
  </w:style>
  <w:style w:type="paragraph" w:customStyle="1" w:styleId="967AF2A842A340C4BD09791C3A240A50">
    <w:name w:val="967AF2A842A340C4BD09791C3A240A50"/>
    <w:rsid w:val="00740A73"/>
  </w:style>
  <w:style w:type="paragraph" w:customStyle="1" w:styleId="A8367B8AC50449AEB98BD5DE11256771">
    <w:name w:val="A8367B8AC50449AEB98BD5DE11256771"/>
    <w:rsid w:val="00740A73"/>
  </w:style>
  <w:style w:type="paragraph" w:customStyle="1" w:styleId="64E0E9CB57DD40F2BCDFE38B96BD57E7">
    <w:name w:val="64E0E9CB57DD40F2BCDFE38B96BD57E7"/>
    <w:rsid w:val="00740A73"/>
  </w:style>
  <w:style w:type="paragraph" w:customStyle="1" w:styleId="783EFA2D167741AAA4596C628E94C057">
    <w:name w:val="783EFA2D167741AAA4596C628E94C057"/>
    <w:rsid w:val="00740A73"/>
  </w:style>
  <w:style w:type="paragraph" w:customStyle="1" w:styleId="9D5096281DC44EC38E2BE1FC45BC8F1D">
    <w:name w:val="9D5096281DC44EC38E2BE1FC45BC8F1D"/>
    <w:rsid w:val="00740A73"/>
  </w:style>
  <w:style w:type="paragraph" w:customStyle="1" w:styleId="8EFCE68021424A33877FF04635D424DC">
    <w:name w:val="8EFCE68021424A33877FF04635D424DC"/>
    <w:rsid w:val="00740A73"/>
  </w:style>
  <w:style w:type="paragraph" w:customStyle="1" w:styleId="6CA4549FA49C4ABEB661CB371DE0AC8D">
    <w:name w:val="6CA4549FA49C4ABEB661CB371DE0AC8D"/>
    <w:rsid w:val="00740A73"/>
  </w:style>
  <w:style w:type="paragraph" w:customStyle="1" w:styleId="96DFBDF125D541EDA213DDB2657633BD">
    <w:name w:val="96DFBDF125D541EDA213DDB2657633BD"/>
    <w:rsid w:val="00255DEC"/>
  </w:style>
  <w:style w:type="paragraph" w:customStyle="1" w:styleId="034D2A6B000849DEBC9D5EC2FEB6623C">
    <w:name w:val="034D2A6B000849DEBC9D5EC2FEB6623C"/>
    <w:rsid w:val="006C3EC4"/>
  </w:style>
  <w:style w:type="paragraph" w:customStyle="1" w:styleId="F127361B6F094610B7D044DE9413D048">
    <w:name w:val="F127361B6F094610B7D044DE9413D048"/>
    <w:rsid w:val="006C3EC4"/>
  </w:style>
  <w:style w:type="paragraph" w:customStyle="1" w:styleId="2C2DDEBDA2444B4A9E8DCFFBAC93D9FE">
    <w:name w:val="2C2DDEBDA2444B4A9E8DCFFBAC93D9FE"/>
    <w:rsid w:val="006C3EC4"/>
  </w:style>
  <w:style w:type="paragraph" w:customStyle="1" w:styleId="8D91090C4A9F48A3A7AAF3CB99C366F8">
    <w:name w:val="8D91090C4A9F48A3A7AAF3CB99C366F8"/>
    <w:rsid w:val="006C3EC4"/>
  </w:style>
  <w:style w:type="paragraph" w:customStyle="1" w:styleId="FA7DB9DA8F034FED908B107DB08C84DB">
    <w:name w:val="FA7DB9DA8F034FED908B107DB08C84DB"/>
    <w:rsid w:val="006C3EC4"/>
  </w:style>
  <w:style w:type="paragraph" w:customStyle="1" w:styleId="E30F279FA8F743ACB4CB198DE6D19E45">
    <w:name w:val="E30F279FA8F743ACB4CB198DE6D19E45"/>
    <w:rsid w:val="006C3EC4"/>
  </w:style>
  <w:style w:type="paragraph" w:customStyle="1" w:styleId="AD1619040F144FD7918008D6913473EC">
    <w:name w:val="AD1619040F144FD7918008D6913473EC"/>
    <w:rsid w:val="006C3EC4"/>
  </w:style>
  <w:style w:type="paragraph" w:customStyle="1" w:styleId="5B415F732F404012AD038D12370EADFA">
    <w:name w:val="5B415F732F404012AD038D12370EADFA"/>
    <w:rsid w:val="006C3EC4"/>
  </w:style>
  <w:style w:type="paragraph" w:customStyle="1" w:styleId="FD972BC8709D44319567A9A111337C68">
    <w:name w:val="FD972BC8709D44319567A9A111337C68"/>
    <w:rsid w:val="006C3EC4"/>
  </w:style>
  <w:style w:type="paragraph" w:customStyle="1" w:styleId="C6CF643E3B4E48EBB0AC0A2B53243EDE">
    <w:name w:val="C6CF643E3B4E48EBB0AC0A2B53243EDE"/>
    <w:rsid w:val="006C3EC4"/>
  </w:style>
  <w:style w:type="paragraph" w:customStyle="1" w:styleId="292C1DCA4DD4468E84FE9E77FD6EEBCE">
    <w:name w:val="292C1DCA4DD4468E84FE9E77FD6EEBCE"/>
    <w:rsid w:val="00D12D7D"/>
    <w:pPr>
      <w:spacing w:after="200" w:line="276" w:lineRule="auto"/>
    </w:pPr>
    <w:rPr>
      <w:lang w:val="en-IN" w:eastAsia="en-IN"/>
    </w:rPr>
  </w:style>
  <w:style w:type="paragraph" w:customStyle="1" w:styleId="C78FE87B91994C46A9B5981D671875A7">
    <w:name w:val="C78FE87B91994C46A9B5981D671875A7"/>
    <w:rsid w:val="00D12D7D"/>
    <w:pPr>
      <w:spacing w:after="200" w:line="276" w:lineRule="auto"/>
    </w:pPr>
    <w:rPr>
      <w:lang w:val="en-IN" w:eastAsia="en-IN"/>
    </w:rPr>
  </w:style>
  <w:style w:type="paragraph" w:customStyle="1" w:styleId="4712D8EAFF5C413B8E1E774AFA2E6F27">
    <w:name w:val="4712D8EAFF5C413B8E1E774AFA2E6F27"/>
    <w:rsid w:val="00D12D7D"/>
    <w:pPr>
      <w:spacing w:after="200" w:line="276" w:lineRule="auto"/>
    </w:pPr>
    <w:rPr>
      <w:lang w:val="en-IN" w:eastAsia="en-IN"/>
    </w:rPr>
  </w:style>
  <w:style w:type="paragraph" w:customStyle="1" w:styleId="7838563D56E84C4EA51E90BDBE412839">
    <w:name w:val="7838563D56E84C4EA51E90BDBE412839"/>
    <w:rsid w:val="00D12D7D"/>
    <w:pPr>
      <w:spacing w:after="200" w:line="276" w:lineRule="auto"/>
    </w:pPr>
    <w:rPr>
      <w:lang w:val="en-IN" w:eastAsia="en-IN"/>
    </w:rPr>
  </w:style>
  <w:style w:type="paragraph" w:customStyle="1" w:styleId="D49C2068259B4E779F7C0B5202EC653F">
    <w:name w:val="D49C2068259B4E779F7C0B5202EC653F"/>
    <w:rsid w:val="00D12D7D"/>
    <w:pPr>
      <w:spacing w:after="200" w:line="276" w:lineRule="auto"/>
    </w:pPr>
    <w:rPr>
      <w:lang w:val="en-IN" w:eastAsia="en-IN"/>
    </w:rPr>
  </w:style>
  <w:style w:type="paragraph" w:customStyle="1" w:styleId="999A16E4BA5E429C9CB85072B40BB4AC">
    <w:name w:val="999A16E4BA5E429C9CB85072B40BB4AC"/>
    <w:rsid w:val="00D12D7D"/>
    <w:pPr>
      <w:spacing w:after="200" w:line="276" w:lineRule="auto"/>
    </w:pPr>
    <w:rPr>
      <w:lang w:val="en-IN" w:eastAsia="en-IN"/>
    </w:rPr>
  </w:style>
  <w:style w:type="paragraph" w:customStyle="1" w:styleId="A9748C47AC454C1CAEBE8D3222BA8ABE">
    <w:name w:val="A9748C47AC454C1CAEBE8D3222BA8ABE"/>
    <w:rsid w:val="00D12D7D"/>
    <w:pPr>
      <w:spacing w:after="200" w:line="276" w:lineRule="auto"/>
    </w:pPr>
    <w:rPr>
      <w:lang w:val="en-IN" w:eastAsia="en-IN"/>
    </w:rPr>
  </w:style>
  <w:style w:type="paragraph" w:customStyle="1" w:styleId="43E24027427942A4AF0CC60538A6816B">
    <w:name w:val="43E24027427942A4AF0CC60538A6816B"/>
    <w:rsid w:val="00D12D7D"/>
    <w:pPr>
      <w:spacing w:after="200" w:line="276" w:lineRule="auto"/>
    </w:pPr>
    <w:rPr>
      <w:lang w:val="en-IN" w:eastAsia="en-IN"/>
    </w:rPr>
  </w:style>
  <w:style w:type="paragraph" w:customStyle="1" w:styleId="0350F5BD7CB24D9683530380F8AE3525">
    <w:name w:val="0350F5BD7CB24D9683530380F8AE3525"/>
    <w:rsid w:val="00D12D7D"/>
    <w:pPr>
      <w:spacing w:after="200" w:line="276" w:lineRule="auto"/>
    </w:pPr>
    <w:rPr>
      <w:lang w:val="en-IN" w:eastAsia="en-IN"/>
    </w:rPr>
  </w:style>
  <w:style w:type="paragraph" w:customStyle="1" w:styleId="98AD4C7C587C4B6CA38CE58A8AF44BAC">
    <w:name w:val="98AD4C7C587C4B6CA38CE58A8AF44BAC"/>
    <w:rsid w:val="00D12D7D"/>
    <w:pPr>
      <w:spacing w:after="200" w:line="276" w:lineRule="auto"/>
    </w:pPr>
    <w:rPr>
      <w:lang w:val="en-IN" w:eastAsia="en-IN"/>
    </w:rPr>
  </w:style>
  <w:style w:type="paragraph" w:customStyle="1" w:styleId="11BF8A8D5D28494896221DD584D2EA82">
    <w:name w:val="11BF8A8D5D28494896221DD584D2EA82"/>
    <w:rsid w:val="00D12D7D"/>
    <w:pPr>
      <w:spacing w:after="200" w:line="276" w:lineRule="auto"/>
    </w:pPr>
    <w:rPr>
      <w:lang w:val="en-IN" w:eastAsia="en-IN"/>
    </w:rPr>
  </w:style>
  <w:style w:type="paragraph" w:customStyle="1" w:styleId="1BD4F89397174116AA388B2F0A21EF90">
    <w:name w:val="1BD4F89397174116AA388B2F0A21EF90"/>
    <w:rsid w:val="00D12D7D"/>
    <w:pPr>
      <w:spacing w:after="200" w:line="276" w:lineRule="auto"/>
    </w:pPr>
    <w:rPr>
      <w:lang w:val="en-IN" w:eastAsia="en-IN"/>
    </w:rPr>
  </w:style>
  <w:style w:type="paragraph" w:customStyle="1" w:styleId="E2B1567C18C34EB6A782F72C027DCB05">
    <w:name w:val="E2B1567C18C34EB6A782F72C027DCB05"/>
    <w:rsid w:val="00D12D7D"/>
    <w:pPr>
      <w:spacing w:after="200" w:line="276" w:lineRule="auto"/>
    </w:pPr>
    <w:rPr>
      <w:lang w:val="en-IN" w:eastAsia="en-IN"/>
    </w:rPr>
  </w:style>
  <w:style w:type="paragraph" w:customStyle="1" w:styleId="059E3B4EF2E34E4888385B8340B17435">
    <w:name w:val="059E3B4EF2E34E4888385B8340B17435"/>
    <w:rsid w:val="00D12D7D"/>
    <w:pPr>
      <w:spacing w:after="200" w:line="276" w:lineRule="auto"/>
    </w:pPr>
    <w:rPr>
      <w:lang w:val="en-IN" w:eastAsia="en-IN"/>
    </w:rPr>
  </w:style>
  <w:style w:type="paragraph" w:customStyle="1" w:styleId="2A3392CE271D4EB6815A07F52AF6DDDD">
    <w:name w:val="2A3392CE271D4EB6815A07F52AF6DDDD"/>
    <w:rsid w:val="00D12D7D"/>
    <w:pPr>
      <w:spacing w:after="200" w:line="276" w:lineRule="auto"/>
    </w:pPr>
    <w:rPr>
      <w:lang w:val="en-IN" w:eastAsia="en-IN"/>
    </w:rPr>
  </w:style>
  <w:style w:type="paragraph" w:customStyle="1" w:styleId="85AD71C32F8342D5A3746EDD585680CF">
    <w:name w:val="85AD71C32F8342D5A3746EDD585680CF"/>
    <w:rsid w:val="00D12D7D"/>
    <w:pPr>
      <w:spacing w:after="200" w:line="276" w:lineRule="auto"/>
    </w:pPr>
    <w:rPr>
      <w:lang w:val="en-IN" w:eastAsia="en-IN"/>
    </w:rPr>
  </w:style>
  <w:style w:type="paragraph" w:customStyle="1" w:styleId="9B8CF68605C04A0EB285B3AB158B44E4">
    <w:name w:val="9B8CF68605C04A0EB285B3AB158B44E4"/>
    <w:rsid w:val="00D12D7D"/>
    <w:pPr>
      <w:spacing w:after="200" w:line="276" w:lineRule="auto"/>
    </w:pPr>
    <w:rPr>
      <w:lang w:val="en-IN" w:eastAsia="en-IN"/>
    </w:rPr>
  </w:style>
  <w:style w:type="paragraph" w:customStyle="1" w:styleId="DA8402E761CF452791ADBBCF6919E42F">
    <w:name w:val="DA8402E761CF452791ADBBCF6919E42F"/>
    <w:rsid w:val="00D12D7D"/>
    <w:pPr>
      <w:spacing w:after="200" w:line="276" w:lineRule="auto"/>
    </w:pPr>
    <w:rPr>
      <w:lang w:val="en-IN" w:eastAsia="en-IN"/>
    </w:rPr>
  </w:style>
  <w:style w:type="paragraph" w:customStyle="1" w:styleId="E43C9208330B4601BC3E4304CF6BC0F4">
    <w:name w:val="E43C9208330B4601BC3E4304CF6BC0F4"/>
    <w:rsid w:val="00D12D7D"/>
    <w:pPr>
      <w:spacing w:after="200" w:line="276" w:lineRule="auto"/>
    </w:pPr>
    <w:rPr>
      <w:lang w:val="en-IN" w:eastAsia="en-IN"/>
    </w:rPr>
  </w:style>
  <w:style w:type="paragraph" w:customStyle="1" w:styleId="1BE1D92C2D0D406C8A06D11A08DB4C86">
    <w:name w:val="1BE1D92C2D0D406C8A06D11A08DB4C86"/>
    <w:rsid w:val="00D12D7D"/>
    <w:pPr>
      <w:spacing w:after="200" w:line="276" w:lineRule="auto"/>
    </w:pPr>
    <w:rPr>
      <w:lang w:val="en-IN" w:eastAsia="en-IN"/>
    </w:rPr>
  </w:style>
  <w:style w:type="paragraph" w:customStyle="1" w:styleId="724283BC552F4DECA9464404AAA74E32">
    <w:name w:val="724283BC552F4DECA9464404AAA74E32"/>
    <w:rsid w:val="00D12D7D"/>
    <w:pPr>
      <w:spacing w:after="200" w:line="276" w:lineRule="auto"/>
    </w:pPr>
    <w:rPr>
      <w:lang w:val="en-IN" w:eastAsia="en-IN"/>
    </w:rPr>
  </w:style>
  <w:style w:type="paragraph" w:customStyle="1" w:styleId="96BD534AD23D443291962A546FE980E5">
    <w:name w:val="96BD534AD23D443291962A546FE980E5"/>
    <w:rsid w:val="000F02C6"/>
    <w:rPr>
      <w:lang w:val="en-IN" w:eastAsia="en-I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564BDB-A946-4651-86A2-765DB6C96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128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MUDDINETI SITA</dc:creator>
  <cp:lastModifiedBy>admin</cp:lastModifiedBy>
  <cp:revision>26</cp:revision>
  <cp:lastPrinted>2016-03-16T04:40:00Z</cp:lastPrinted>
  <dcterms:created xsi:type="dcterms:W3CDTF">2016-12-01T05:48:00Z</dcterms:created>
  <dcterms:modified xsi:type="dcterms:W3CDTF">2016-12-01T08:28:00Z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